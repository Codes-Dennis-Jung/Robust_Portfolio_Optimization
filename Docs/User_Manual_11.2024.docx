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0BB6B069"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73E0A213" w14:textId="77777777" w:rsidR="000F1DCE" w:rsidRPr="00616989" w:rsidRDefault="000F1DCE" w:rsidP="00CB4A4D">
            <w:pPr>
              <w:spacing w:after="200"/>
              <w:rPr>
                <w:smallCaps/>
              </w:rPr>
            </w:pPr>
            <w:r w:rsidRPr="00616989">
              <w:rPr>
                <w:smallCaps/>
                <w:noProof/>
                <w:lang w:bidi="en-GB"/>
              </w:rPr>
              <mc:AlternateContent>
                <mc:Choice Requires="wps">
                  <w:drawing>
                    <wp:inline distT="0" distB="0" distL="0" distR="0" wp14:anchorId="57589A58" wp14:editId="7D25FDAD">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5CD490" w14:textId="488FE892" w:rsidR="000F1DCE" w:rsidRPr="00CB4A4D" w:rsidRDefault="0000347C" w:rsidP="000F1DCE">
                                  <w:pPr>
                                    <w:pStyle w:val="Title"/>
                                    <w:rPr>
                                      <w:b w:val="0"/>
                                      <w:color w:val="FFFFFF" w:themeColor="background1"/>
                                    </w:rPr>
                                  </w:pPr>
                                  <w:r w:rsidRPr="0000347C">
                                    <w:rPr>
                                      <w:b w:val="0"/>
                                      <w:color w:val="FFFFFF" w:themeColor="background1"/>
                                      <w:lang w:bidi="en-GB"/>
                                    </w:rPr>
                                    <w:t>Portfolio Optimization Framework 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7589A58"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" filled="f" stroked="f">
                      <v:textbox>
                        <w:txbxContent>
                          <w:p w14:paraId="5B5CD490" w14:textId="488FE892" w:rsidR="000F1DCE" w:rsidRPr="00CB4A4D" w:rsidRDefault="0000347C" w:rsidP="000F1DCE">
                            <w:pPr>
                              <w:pStyle w:val="Title"/>
                              <w:rPr>
                                <w:b w:val="0"/>
                                <w:color w:val="FFFFFF" w:themeColor="background1"/>
                              </w:rPr>
                            </w:pPr>
                            <w:r w:rsidRPr="0000347C">
                              <w:rPr>
                                <w:b w:val="0"/>
                                <w:color w:val="FFFFFF" w:themeColor="background1"/>
                                <w:lang w:bidi="en-GB"/>
                              </w:rPr>
                              <w:t>Portfolio Optimization Framework User Manual</w:t>
                            </w:r>
                          </w:p>
                        </w:txbxContent>
                      </v:textbox>
                      <w10:anchorlock/>
                    </v:shape>
                  </w:pict>
                </mc:Fallback>
              </mc:AlternateContent>
            </w:r>
          </w:p>
        </w:tc>
      </w:tr>
      <w:tr w:rsidR="000F1DCE" w14:paraId="10C317E2"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7A9A6935" w14:textId="77777777" w:rsidR="000F1DCE" w:rsidRPr="00616989" w:rsidRDefault="000F1DCE" w:rsidP="00CB4A4D">
            <w:pPr>
              <w:spacing w:after="200"/>
              <w:rPr>
                <w:smallCaps/>
              </w:rPr>
            </w:pPr>
            <w:r w:rsidRPr="00616989">
              <w:rPr>
                <w:smallCaps/>
                <w:noProof/>
                <w:lang w:bidi="en-GB"/>
              </w:rPr>
              <mc:AlternateContent>
                <mc:Choice Requires="wps">
                  <w:drawing>
                    <wp:inline distT="0" distB="0" distL="0" distR="0" wp14:anchorId="3581E2A4" wp14:editId="52E06CBE">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8DA2F5" w14:textId="66195774" w:rsidR="000F1DCE" w:rsidRPr="00CB4A4D" w:rsidRDefault="0000347C" w:rsidP="000F1DCE">
                                  <w:pPr>
                                    <w:pStyle w:val="Subtitle"/>
                                    <w:rPr>
                                      <w:color w:val="FFFFFF" w:themeColor="background1"/>
                                    </w:rPr>
                                  </w:pPr>
                                  <w:r w:rsidRPr="0000347C">
                                    <w:rPr>
                                      <w:color w:val="FFFFFF" w:themeColor="background1"/>
                                    </w:rPr>
                                    <w:t>User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81E2A4"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" filled="f" stroked="f">
                      <v:textbox>
                        <w:txbxContent>
                          <w:p w14:paraId="078DA2F5" w14:textId="66195774" w:rsidR="000F1DCE" w:rsidRPr="00CB4A4D" w:rsidRDefault="0000347C" w:rsidP="000F1DCE">
                            <w:pPr>
                              <w:pStyle w:val="Subtitle"/>
                              <w:rPr>
                                <w:color w:val="FFFFFF" w:themeColor="background1"/>
                              </w:rPr>
                            </w:pPr>
                            <w:r w:rsidRPr="0000347C">
                              <w:rPr>
                                <w:color w:val="FFFFFF" w:themeColor="background1"/>
                              </w:rPr>
                              <w:t>User Manual</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40202B67"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2777F5DF" w14:textId="77777777" w:rsidR="00CB4A4D" w:rsidRPr="00616989" w:rsidRDefault="00CB4A4D" w:rsidP="00CB4A4D">
            <w:pPr>
              <w:spacing w:after="200"/>
              <w:rPr>
                <w:smallCaps/>
              </w:rPr>
            </w:pPr>
            <w:r w:rsidRPr="00616989">
              <w:rPr>
                <w:smallCaps/>
                <w:noProof/>
                <w:lang w:bidi="en-GB"/>
              </w:rPr>
              <mc:AlternateContent>
                <mc:Choice Requires="wps">
                  <w:drawing>
                    <wp:inline distT="0" distB="0" distL="0" distR="0" wp14:anchorId="06B89396" wp14:editId="72029DCF">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D05B02" w14:textId="29F75337" w:rsidR="00CB4A4D" w:rsidRPr="00CB4A4D" w:rsidRDefault="0000347C" w:rsidP="00CB4A4D">
                                  <w:pPr>
                                    <w:pStyle w:val="Subtitle"/>
                                    <w:rPr>
                                      <w:color w:val="FFFFFF" w:themeColor="background1"/>
                                    </w:rPr>
                                  </w:pPr>
                                  <w:r>
                                    <w:rPr>
                                      <w:color w:val="FFFFFF" w:themeColor="background1"/>
                                      <w:lang w:bidi="en-GB"/>
                                    </w:rPr>
                                    <w:t>2024</w:t>
                                  </w:r>
                                  <w:r w:rsidR="00CB4A4D">
                                    <w:rPr>
                                      <w:color w:val="FFFFFF" w:themeColor="background1"/>
                                      <w:lang w:bidi="en-GB"/>
                                    </w:rPr>
                                    <w:t xml:space="preserve"> | By: </w:t>
                                  </w:r>
                                  <w:r>
                                    <w:rPr>
                                      <w:color w:val="FFFFFF" w:themeColor="background1"/>
                                      <w:lang w:bidi="en-GB"/>
                                    </w:rPr>
                                    <w:t>Dennis Jung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B89396"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" filled="f" stroked="f">
                      <v:textbox>
                        <w:txbxContent>
                          <w:p w14:paraId="30D05B02" w14:textId="29F75337" w:rsidR="00CB4A4D" w:rsidRPr="00CB4A4D" w:rsidRDefault="0000347C" w:rsidP="00CB4A4D">
                            <w:pPr>
                              <w:pStyle w:val="Subtitle"/>
                              <w:rPr>
                                <w:color w:val="FFFFFF" w:themeColor="background1"/>
                              </w:rPr>
                            </w:pPr>
                            <w:r>
                              <w:rPr>
                                <w:color w:val="FFFFFF" w:themeColor="background1"/>
                                <w:lang w:bidi="en-GB"/>
                              </w:rPr>
                              <w:t>2024</w:t>
                            </w:r>
                            <w:r w:rsidR="00CB4A4D">
                              <w:rPr>
                                <w:color w:val="FFFFFF" w:themeColor="background1"/>
                                <w:lang w:bidi="en-GB"/>
                              </w:rPr>
                              <w:t xml:space="preserve"> | By: </w:t>
                            </w:r>
                            <w:r>
                              <w:rPr>
                                <w:color w:val="FFFFFF" w:themeColor="background1"/>
                                <w:lang w:bidi="en-GB"/>
                              </w:rPr>
                              <w:t>Dennis Jung</w:t>
                            </w:r>
                          </w:p>
                        </w:txbxContent>
                      </v:textbox>
                      <w10:anchorlock/>
                    </v:shape>
                  </w:pict>
                </mc:Fallback>
              </mc:AlternateContent>
            </w:r>
          </w:p>
        </w:tc>
      </w:tr>
    </w:tbl>
    <w:sdt>
      <w:sdtPr>
        <w:rPr>
          <w:b/>
        </w:rPr>
        <w:id w:val="805429490"/>
        <w:docPartObj>
          <w:docPartGallery w:val="Cover Pages"/>
          <w:docPartUnique/>
        </w:docPartObj>
      </w:sdtPr>
      <w:sdtEndPr/>
      <w:sdtContent>
        <w:p w14:paraId="2D2DDB85" w14:textId="77777777" w:rsidR="00CB4A4D" w:rsidRDefault="00CB4A4D">
          <w:pPr>
            <w:spacing w:after="200"/>
            <w:rPr>
              <w:b/>
            </w:rPr>
          </w:pPr>
          <w:r>
            <w:rPr>
              <w:b/>
              <w:noProof/>
              <w:lang w:bidi="en-GB"/>
            </w:rPr>
            <w:drawing>
              <wp:anchor distT="0" distB="0" distL="114300" distR="114300" simplePos="0" relativeHeight="251658240" behindDoc="1" locked="0" layoutInCell="1" allowOverlap="1" wp14:anchorId="696CF081" wp14:editId="13536AB2">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lang w:bidi="en-GB"/>
            </w:rPr>
            <mc:AlternateContent>
              <mc:Choice Requires="wps">
                <w:drawing>
                  <wp:anchor distT="0" distB="0" distL="114300" distR="114300" simplePos="0" relativeHeight="251660288" behindDoc="1" locked="0" layoutInCell="1" allowOverlap="1" wp14:anchorId="0230DC60" wp14:editId="2782FAB6">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DC980"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" fillcolor="#008890 [3204]" stroked="f" strokeweight="1pt"/>
                </w:pict>
              </mc:Fallback>
            </mc:AlternateContent>
          </w:r>
        </w:p>
        <w:p w14:paraId="534B53A2" w14:textId="77777777" w:rsidR="00FD71E8" w:rsidRDefault="00CB4A4D">
          <w:pPr>
            <w:spacing w:after="200"/>
            <w:rPr>
              <w:b/>
            </w:rPr>
          </w:pPr>
          <w:r>
            <w:rPr>
              <w:b/>
              <w:noProof/>
              <w:lang w:bidi="en-GB"/>
            </w:rPr>
            <mc:AlternateContent>
              <mc:Choice Requires="wps">
                <w:drawing>
                  <wp:anchor distT="0" distB="0" distL="114300" distR="114300" simplePos="0" relativeHeight="251657215" behindDoc="1" locked="0" layoutInCell="1" allowOverlap="1" wp14:anchorId="66D8D58F" wp14:editId="2785BDB2">
                    <wp:simplePos x="0" y="0"/>
                    <wp:positionH relativeFrom="column">
                      <wp:posOffset>-914400</wp:posOffset>
                    </wp:positionH>
                    <wp:positionV relativeFrom="paragraph">
                      <wp:posOffset>4871719</wp:posOffset>
                    </wp:positionV>
                    <wp:extent cx="7776210" cy="4429125"/>
                    <wp:effectExtent l="0" t="0" r="0" b="9525"/>
                    <wp:wrapNone/>
                    <wp:docPr id="8" name="Rectangle 8" descr="rectangle"/>
                    <wp:cNvGraphicFramePr/>
                    <a:graphic xmlns:a="http://schemas.openxmlformats.org/drawingml/2006/main">
                      <a:graphicData uri="http://schemas.microsoft.com/office/word/2010/wordprocessingShape">
                        <wps:wsp>
                          <wps:cNvSpPr/>
                          <wps:spPr>
                            <a:xfrm>
                              <a:off x="0" y="0"/>
                              <a:ext cx="7776210" cy="44291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79E986" id="Rectangle 8" o:spid="_x0000_s1026" alt="rectangle" style="position:absolute;margin-left:-1in;margin-top:383.6pt;width:612.3pt;height:348.7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" fillcolor="#404040 [2429]" stroked="f" strokeweight="1pt"/>
                </w:pict>
              </mc:Fallback>
            </mc:AlternateContent>
          </w:r>
          <w:r w:rsidR="00D73345">
            <w:rPr>
              <w:b/>
              <w:lang w:bidi="en-GB"/>
            </w:rPr>
            <w:t xml:space="preserve"> </w:t>
          </w:r>
          <w:r w:rsidR="00616989">
            <w:rPr>
              <w:b/>
              <w:lang w:bidi="en-GB"/>
            </w:rPr>
            <w:br w:type="page"/>
          </w:r>
        </w:p>
        <w:tbl>
          <w:tblPr>
            <w:tblStyle w:val="PlainTable4"/>
            <w:tblpPr w:leftFromText="180" w:rightFromText="180" w:vertAnchor="text" w:horzAnchor="margin" w:tblpXSpec="center" w:tblpY="-12904"/>
            <w:tblW w:w="10577" w:type="dxa"/>
            <w:tblLook w:val="04A0" w:firstRow="1" w:lastRow="0" w:firstColumn="1" w:lastColumn="0" w:noHBand="0" w:noVBand="1"/>
          </w:tblPr>
          <w:tblGrid>
            <w:gridCol w:w="10688"/>
          </w:tblGrid>
          <w:tr w:rsidR="000F1DCE" w14:paraId="6B3F126B" w14:textId="77777777" w:rsidTr="0000347C">
            <w:trPr>
              <w:cnfStyle w:val="100000000000" w:firstRow="1" w:lastRow="0" w:firstColumn="0" w:lastColumn="0" w:oddVBand="0" w:evenVBand="0" w:oddHBand="0" w:evenHBand="0" w:firstRowFirstColumn="0" w:firstRowLastColumn="0" w:lastRowFirstColumn="0" w:lastRowLastColumn="0"/>
              <w:trHeight w:val="2404"/>
            </w:trPr>
            <w:tc>
              <w:tcPr>
                <w:cnfStyle w:val="001000000000" w:firstRow="0" w:lastRow="0" w:firstColumn="1" w:lastColumn="0" w:oddVBand="0" w:evenVBand="0" w:oddHBand="0" w:evenHBand="0" w:firstRowFirstColumn="0" w:firstRowLastColumn="0" w:lastRowFirstColumn="0" w:lastRowLastColumn="0"/>
                <w:tcW w:w="10577" w:type="dxa"/>
                <w:shd w:val="clear" w:color="auto" w:fill="auto"/>
                <w:vAlign w:val="bottom"/>
              </w:tcPr>
              <w:p w14:paraId="0BD45149" w14:textId="0DA63326" w:rsidR="000F1DCE" w:rsidRPr="007B346A" w:rsidRDefault="0000347C" w:rsidP="000F1DCE">
                <w:pPr>
                  <w:pStyle w:val="Title"/>
                  <w:framePr w:hSpace="0" w:wrap="auto" w:vAnchor="margin" w:hAnchor="text" w:yAlign="inline"/>
                </w:pPr>
                <w:r w:rsidRPr="0000347C">
                  <w:rPr>
                    <w:lang w:bidi="en-GB"/>
                  </w:rPr>
                  <w:lastRenderedPageBreak/>
                  <w:t>Table of Contents</w:t>
                </w:r>
              </w:p>
            </w:tc>
          </w:tr>
          <w:tr w:rsidR="000F1DCE" w14:paraId="68899C60" w14:textId="77777777" w:rsidTr="0000347C">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0577" w:type="dxa"/>
                <w:shd w:val="clear" w:color="auto" w:fill="auto"/>
              </w:tcPr>
              <w:p w14:paraId="6DB275D9" w14:textId="77777777" w:rsidR="000F1DCE" w:rsidRDefault="000F1DCE" w:rsidP="000F1DCE">
                <w:pPr>
                  <w:pStyle w:val="Subtitle"/>
                  <w:framePr w:hSpace="0" w:wrap="auto" w:vAnchor="margin" w:hAnchor="text" w:yAlign="inline"/>
                  <w:rPr>
                    <w:b w:val="0"/>
                    <w:bCs w:val="0"/>
                  </w:rPr>
                </w:pPr>
                <w:r>
                  <w:rPr>
                    <w:noProof/>
                    <w:lang w:bidi="en-GB"/>
                  </w:rPr>
                  <mc:AlternateContent>
                    <mc:Choice Requires="wps">
                      <w:drawing>
                        <wp:inline distT="0" distB="0" distL="0" distR="0" wp14:anchorId="50CB1AF9" wp14:editId="1AD69CF9">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5B5DE4"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" fillcolor="#d8d8d8 [2732]" stroked="f" strokeweight="1pt">
                          <w10:anchorlock/>
                        </v:rect>
                      </w:pict>
                    </mc:Fallback>
                  </mc:AlternateContent>
                </w:r>
              </w:p>
              <w:p w14:paraId="61F83DC5" w14:textId="77777777" w:rsidR="0000347C" w:rsidRDefault="0000347C" w:rsidP="0000347C">
                <w:pPr>
                  <w:pStyle w:val="Subtitle"/>
                  <w:framePr w:hSpace="0" w:wrap="auto" w:vAnchor="margin" w:hAnchor="text" w:yAlign="inline"/>
                  <w:rPr>
                    <w:lang w:bidi="en-GB"/>
                  </w:rPr>
                </w:pPr>
                <w:r>
                  <w:rPr>
                    <w:lang w:bidi="en-GB"/>
                  </w:rPr>
                  <w:t>0. Setup and Installation</w:t>
                </w:r>
              </w:p>
              <w:p w14:paraId="0B669632" w14:textId="77777777" w:rsidR="0000347C" w:rsidRDefault="0000347C" w:rsidP="0000347C">
                <w:pPr>
                  <w:pStyle w:val="Subtitle"/>
                  <w:framePr w:hSpace="0" w:wrap="auto" w:vAnchor="margin" w:hAnchor="text" w:yAlign="inline"/>
                  <w:rPr>
                    <w:lang w:bidi="en-GB"/>
                  </w:rPr>
                </w:pPr>
                <w:r>
                  <w:rPr>
                    <w:lang w:bidi="en-GB"/>
                  </w:rPr>
                  <w:t>1. Introduction</w:t>
                </w:r>
              </w:p>
              <w:p w14:paraId="799CB7A7" w14:textId="77777777" w:rsidR="0000347C" w:rsidRDefault="0000347C" w:rsidP="0000347C">
                <w:pPr>
                  <w:pStyle w:val="Subtitle"/>
                  <w:framePr w:hSpace="0" w:wrap="auto" w:vAnchor="margin" w:hAnchor="text" w:yAlign="inline"/>
                  <w:rPr>
                    <w:lang w:bidi="en-GB"/>
                  </w:rPr>
                </w:pPr>
                <w:r>
                  <w:rPr>
                    <w:lang w:bidi="en-GB"/>
                  </w:rPr>
                  <w:t>2. Getting Started</w:t>
                </w:r>
              </w:p>
              <w:p w14:paraId="0C3E8A6A" w14:textId="77777777" w:rsidR="0000347C" w:rsidRDefault="0000347C" w:rsidP="0000347C">
                <w:pPr>
                  <w:pStyle w:val="Subtitle"/>
                  <w:framePr w:hSpace="0" w:wrap="auto" w:vAnchor="margin" w:hAnchor="text" w:yAlign="inline"/>
                  <w:rPr>
                    <w:lang w:bidi="en-GB"/>
                  </w:rPr>
                </w:pPr>
                <w:r>
                  <w:rPr>
                    <w:lang w:bidi="en-GB"/>
                  </w:rPr>
                  <w:t>3. Basic Usage</w:t>
                </w:r>
              </w:p>
              <w:p w14:paraId="5650CB04" w14:textId="77777777" w:rsidR="0000347C" w:rsidRDefault="0000347C" w:rsidP="0000347C">
                <w:pPr>
                  <w:pStyle w:val="Subtitle"/>
                  <w:framePr w:hSpace="0" w:wrap="auto" w:vAnchor="margin" w:hAnchor="text" w:yAlign="inline"/>
                  <w:rPr>
                    <w:lang w:bidi="en-GB"/>
                  </w:rPr>
                </w:pPr>
                <w:r>
                  <w:rPr>
                    <w:lang w:bidi="en-GB"/>
                  </w:rPr>
                  <w:t>4. Working with Constraints</w:t>
                </w:r>
              </w:p>
              <w:p w14:paraId="74892F5E" w14:textId="77777777" w:rsidR="0000347C" w:rsidRDefault="0000347C" w:rsidP="0000347C">
                <w:pPr>
                  <w:pStyle w:val="Subtitle"/>
                  <w:framePr w:hSpace="0" w:wrap="auto" w:vAnchor="margin" w:hAnchor="text" w:yAlign="inline"/>
                  <w:rPr>
                    <w:lang w:bidi="en-GB"/>
                  </w:rPr>
                </w:pPr>
                <w:r>
                  <w:rPr>
                    <w:lang w:bidi="en-GB"/>
                  </w:rPr>
                  <w:t>5. Robust Portfolio Optimization</w:t>
                </w:r>
              </w:p>
              <w:p w14:paraId="4DEB1DF6" w14:textId="77777777" w:rsidR="0000347C" w:rsidRDefault="0000347C" w:rsidP="0000347C">
                <w:pPr>
                  <w:pStyle w:val="Subtitle"/>
                  <w:framePr w:hSpace="0" w:wrap="auto" w:vAnchor="margin" w:hAnchor="text" w:yAlign="inline"/>
                  <w:rPr>
                    <w:lang w:bidi="en-GB"/>
                  </w:rPr>
                </w:pPr>
                <w:r>
                  <w:rPr>
                    <w:lang w:bidi="en-GB"/>
                  </w:rPr>
                  <w:t xml:space="preserve">6. </w:t>
                </w:r>
                <w:proofErr w:type="spellStart"/>
                <w:r>
                  <w:rPr>
                    <w:lang w:bidi="en-GB"/>
                  </w:rPr>
                  <w:t>Backtesting</w:t>
                </w:r>
                <w:proofErr w:type="spellEnd"/>
              </w:p>
              <w:p w14:paraId="4FE94719" w14:textId="77777777" w:rsidR="0000347C" w:rsidRDefault="0000347C" w:rsidP="0000347C">
                <w:pPr>
                  <w:pStyle w:val="Subtitle"/>
                  <w:framePr w:hSpace="0" w:wrap="auto" w:vAnchor="margin" w:hAnchor="text" w:yAlign="inline"/>
                  <w:rPr>
                    <w:lang w:bidi="en-GB"/>
                  </w:rPr>
                </w:pPr>
                <w:r>
                  <w:rPr>
                    <w:lang w:bidi="en-GB"/>
                  </w:rPr>
                  <w:t>7. Efficient Frontier Analysis</w:t>
                </w:r>
              </w:p>
              <w:p w14:paraId="72600415" w14:textId="7CE583E5" w:rsidR="000F1DCE" w:rsidRPr="000F1DCE" w:rsidRDefault="000F1DCE" w:rsidP="0000347C">
                <w:pPr>
                  <w:pStyle w:val="Subtitle"/>
                  <w:framePr w:hSpace="0" w:wrap="auto" w:vAnchor="margin" w:hAnchor="text" w:yAlign="inline"/>
                  <w:rPr>
                    <w:b w:val="0"/>
                    <w:bCs w:val="0"/>
                  </w:rPr>
                </w:pPr>
              </w:p>
            </w:tc>
          </w:tr>
          <w:tr w:rsidR="000F1DCE" w14:paraId="14B88645" w14:textId="77777777" w:rsidTr="0000347C">
            <w:trPr>
              <w:trHeight w:val="11073"/>
            </w:trPr>
            <w:tc>
              <w:tcPr>
                <w:cnfStyle w:val="001000000000" w:firstRow="0" w:lastRow="0" w:firstColumn="1" w:lastColumn="0" w:oddVBand="0" w:evenVBand="0" w:oddHBand="0" w:evenHBand="0" w:firstRowFirstColumn="0" w:firstRowLastColumn="0" w:lastRowFirstColumn="0" w:lastRowLastColumn="0"/>
                <w:tcW w:w="10577" w:type="dxa"/>
                <w:shd w:val="clear" w:color="auto" w:fill="auto"/>
              </w:tcPr>
              <w:p w14:paraId="02410DBC" w14:textId="77777777" w:rsidR="000F1DCE" w:rsidRPr="00616989" w:rsidRDefault="000F1DCE" w:rsidP="000F1DCE">
                <w:pPr>
                  <w:spacing w:after="200"/>
                  <w:rPr>
                    <w:smallCaps/>
                  </w:rPr>
                </w:pPr>
                <w:r>
                  <w:rPr>
                    <w:smallCaps/>
                    <w:noProof/>
                    <w:lang w:bidi="en-GB"/>
                  </w:rPr>
                  <w:lastRenderedPageBreak/>
                  <mc:AlternateContent>
                    <mc:Choice Requires="wps">
                      <w:drawing>
                        <wp:inline distT="0" distB="0" distL="0" distR="0" wp14:anchorId="3650C01E" wp14:editId="28B307BC">
                          <wp:extent cx="6650181" cy="8737600"/>
                          <wp:effectExtent l="0" t="0" r="0" b="6350"/>
                          <wp:docPr id="31" name="Text Box 31"/>
                          <wp:cNvGraphicFramePr/>
                          <a:graphic xmlns:a="http://schemas.openxmlformats.org/drawingml/2006/main">
                            <a:graphicData uri="http://schemas.microsoft.com/office/word/2010/wordprocessingShape">
                              <wps:wsp>
                                <wps:cNvSpPr txBox="1"/>
                                <wps:spPr>
                                  <a:xfrm>
                                    <a:off x="0" y="0"/>
                                    <a:ext cx="6650181" cy="8737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F211BE" w14:textId="14C99B39" w:rsidR="000F1DCE" w:rsidRDefault="0000347C" w:rsidP="000F1DCE">
                                      <w:pPr>
                                        <w:pStyle w:val="Heading1"/>
                                        <w:spacing w:line="360" w:lineRule="auto"/>
                                      </w:pPr>
                                      <w:r w:rsidRPr="0000347C">
                                        <w:rPr>
                                          <w:lang w:bidi="en-GB"/>
                                        </w:rPr>
                                        <w:t>0. SETUP AND INSTALLATION</w:t>
                                      </w:r>
                                    </w:p>
                                    <w:p w14:paraId="57A7E89D" w14:textId="43D8B2B1" w:rsidR="000F1DCE" w:rsidRDefault="0000347C" w:rsidP="000F1DCE">
                                      <w:pPr>
                                        <w:spacing w:after="0"/>
                                      </w:pPr>
                                      <w:r w:rsidRPr="0000347C">
                                        <w:rPr>
                                          <w:lang w:bidi="en-GB"/>
                                        </w:rPr>
                                        <w:t xml:space="preserve">Due to internal security concerns </w:t>
                                      </w:r>
                                      <w:r>
                                        <w:rPr>
                                          <w:lang w:bidi="en-GB"/>
                                        </w:rPr>
                                        <w:t>and</w:t>
                                      </w:r>
                                      <w:r w:rsidRPr="0000347C">
                                        <w:rPr>
                                          <w:lang w:bidi="en-GB"/>
                                        </w:rPr>
                                        <w:t xml:space="preserve"> data protection first you have to have to change the </w:t>
                                      </w:r>
                                      <w:r>
                                        <w:rPr>
                                          <w:lang w:bidi="en-GB"/>
                                        </w:rPr>
                                        <w:t xml:space="preserve">sent </w:t>
                                      </w:r>
                                      <w:r w:rsidRPr="0000347C">
                                        <w:rPr>
                                          <w:lang w:bidi="en-GB"/>
                                        </w:rPr>
                                        <w:t>PortOp.txt into a Python</w:t>
                                      </w:r>
                                      <w:r>
                                        <w:rPr>
                                          <w:lang w:bidi="en-GB"/>
                                        </w:rPr>
                                        <w:t xml:space="preserve">. </w:t>
                                      </w:r>
                                    </w:p>
                                    <w:p w14:paraId="5F93A67A" w14:textId="61389277" w:rsidR="000F1DCE" w:rsidRDefault="0000347C" w:rsidP="000F1DCE">
                                      <w:pPr>
                                        <w:pStyle w:val="Heading2"/>
                                        <w:spacing w:line="360" w:lineRule="auto"/>
                                      </w:pPr>
                                      <w:r w:rsidRPr="0000347C">
                                        <w:rPr>
                                          <w:lang w:bidi="en-GB"/>
                                        </w:rPr>
                                        <w:t>Project Structure</w:t>
                                      </w:r>
                                      <w:r>
                                        <w:rPr>
                                          <w:lang w:bidi="en-GB"/>
                                        </w:rPr>
                                        <w:t xml:space="preserve"> to run the Code</w:t>
                                      </w:r>
                                    </w:p>
                                    <w:p w14:paraId="5714817C" w14:textId="10D04E25" w:rsidR="000F1DCE" w:rsidRDefault="0000347C" w:rsidP="000F1DCE">
                                      <w:pPr>
                                        <w:spacing w:after="0"/>
                                        <w:rPr>
                                          <w:lang w:bidi="en-GB"/>
                                        </w:rPr>
                                      </w:pPr>
                                      <w:r w:rsidRPr="0000347C">
                                        <w:rPr>
                                          <w:lang w:bidi="en-GB"/>
                                        </w:rPr>
                                        <w:t>Create a new directory for your project with the following structure:</w:t>
                                      </w:r>
                                    </w:p>
                                    <w:p w14:paraId="602420EB" w14:textId="77777777" w:rsidR="0000347C" w:rsidRDefault="0000347C" w:rsidP="000F1DCE">
                                      <w:pPr>
                                        <w:spacing w:after="0"/>
                                        <w:rPr>
                                          <w:lang w:bidi="en-GB"/>
                                        </w:rPr>
                                      </w:pPr>
                                    </w:p>
                                    <w:p w14:paraId="77B22C69" w14:textId="77777777" w:rsidR="0000347C" w:rsidRDefault="0000347C" w:rsidP="0000347C">
                                      <w:proofErr w:type="spellStart"/>
                                      <w:r>
                                        <w:t>your_project_folder</w:t>
                                      </w:r>
                                      <w:proofErr w:type="spellEnd"/>
                                      <w:r>
                                        <w:t>/</w:t>
                                      </w:r>
                                    </w:p>
                                    <w:p w14:paraId="095EBE1F" w14:textId="77777777" w:rsidR="0000347C" w:rsidRDefault="0000347C" w:rsidP="0000347C">
                                      <w:r>
                                        <w:t>└── PortOpt.py    # Copy the provided code here</w:t>
                                      </w:r>
                                    </w:p>
                                    <w:p w14:paraId="12B0560D" w14:textId="77777777" w:rsidR="0000347C" w:rsidRDefault="0000347C" w:rsidP="0000347C">
                                      <w:r>
                                        <w:t>└── your_analysis.py  # Your main script</w:t>
                                      </w:r>
                                    </w:p>
                                    <w:p w14:paraId="6CE6A4FC" w14:textId="77777777" w:rsidR="0000347C" w:rsidRDefault="0000347C" w:rsidP="0000347C"/>
                                    <w:p w14:paraId="6FE09F3E" w14:textId="46ED16CD" w:rsidR="0000347C" w:rsidRPr="0000347C" w:rsidRDefault="0000347C" w:rsidP="0000347C">
                                      <w:pPr>
                                        <w:rPr>
                                          <w:rFonts w:ascii="Franklin Gothic Book" w:hAnsi="Franklin Gothic Book"/>
                                          <w:color w:val="595959" w:themeColor="text1" w:themeTint="A6"/>
                                          <w:spacing w:val="20"/>
                                          <w:sz w:val="36"/>
                                          <w:szCs w:val="24"/>
                                          <w:lang w:bidi="en-GB"/>
                                        </w:rPr>
                                      </w:pPr>
                                      <w:r w:rsidRPr="0000347C">
                                        <w:rPr>
                                          <w:rFonts w:ascii="Franklin Gothic Book" w:hAnsi="Franklin Gothic Book"/>
                                          <w:color w:val="595959" w:themeColor="text1" w:themeTint="A6"/>
                                          <w:spacing w:val="20"/>
                                          <w:sz w:val="36"/>
                                          <w:szCs w:val="24"/>
                                          <w:lang w:bidi="en-GB"/>
                                        </w:rPr>
                                        <w:t>Standard Required Dependencies:</w:t>
                                      </w:r>
                                    </w:p>
                                    <w:p w14:paraId="7C0E4CAF" w14:textId="77777777" w:rsidR="0000347C" w:rsidRDefault="0000347C" w:rsidP="0000347C">
                                      <w:r>
                                        <w:t>Install all required packages using pip:</w:t>
                                      </w:r>
                                    </w:p>
                                    <w:p w14:paraId="7125486B" w14:textId="77777777" w:rsidR="0000347C" w:rsidRDefault="0000347C" w:rsidP="0000347C">
                                      <w:r>
                                        <w:t xml:space="preserve">pip install </w:t>
                                      </w:r>
                                      <w:proofErr w:type="spellStart"/>
                                      <w:r>
                                        <w:t>numpy</w:t>
                                      </w:r>
                                      <w:proofErr w:type="spellEnd"/>
                                      <w:r>
                                        <w:t xml:space="preserve"> pandas </w:t>
                                      </w:r>
                                      <w:proofErr w:type="spellStart"/>
                                      <w:r>
                                        <w:t>scipy</w:t>
                                      </w:r>
                                      <w:proofErr w:type="spellEnd"/>
                                      <w:r>
                                        <w:t xml:space="preserve"> </w:t>
                                      </w:r>
                                      <w:proofErr w:type="spellStart"/>
                                      <w:r>
                                        <w:t>cvxpy</w:t>
                                      </w:r>
                                      <w:proofErr w:type="spellEnd"/>
                                      <w:r>
                                        <w:t xml:space="preserve"> matplotlib </w:t>
                                      </w:r>
                                      <w:proofErr w:type="spellStart"/>
                                      <w:r>
                                        <w:t>tqdm</w:t>
                                      </w:r>
                                      <w:proofErr w:type="spellEnd"/>
                                    </w:p>
                                    <w:p w14:paraId="6CB8BFE1" w14:textId="77777777" w:rsidR="0000347C" w:rsidRDefault="0000347C" w:rsidP="0000347C">
                                      <w:pPr>
                                        <w:rPr>
                                          <w:lang w:bidi="en-GB"/>
                                        </w:rPr>
                                      </w:pPr>
                                    </w:p>
                                    <w:p w14:paraId="24368627" w14:textId="5DF32193" w:rsidR="0000347C" w:rsidRPr="0000347C" w:rsidRDefault="0000347C" w:rsidP="0000347C">
                                      <w:pPr>
                                        <w:rPr>
                                          <w:rFonts w:ascii="Franklin Gothic Book" w:hAnsi="Franklin Gothic Book"/>
                                          <w:color w:val="595959" w:themeColor="text1" w:themeTint="A6"/>
                                          <w:spacing w:val="20"/>
                                          <w:sz w:val="36"/>
                                          <w:szCs w:val="24"/>
                                          <w:lang w:bidi="en-GB"/>
                                        </w:rPr>
                                      </w:pPr>
                                      <w:r w:rsidRPr="0000347C">
                                        <w:rPr>
                                          <w:rFonts w:ascii="Franklin Gothic Book" w:hAnsi="Franklin Gothic Book"/>
                                          <w:color w:val="595959" w:themeColor="text1" w:themeTint="A6"/>
                                          <w:spacing w:val="20"/>
                                          <w:sz w:val="36"/>
                                          <w:szCs w:val="24"/>
                                          <w:lang w:bidi="en-GB"/>
                                        </w:rPr>
                                        <w:t>Create your analysis script (your_analysis.py)</w:t>
                                      </w:r>
                                    </w:p>
                                    <w:p w14:paraId="39307060" w14:textId="77777777" w:rsidR="0000347C" w:rsidRDefault="0000347C" w:rsidP="0000347C">
                                      <w:r>
                                        <w:t>Importing the Package</w:t>
                                      </w:r>
                                    </w:p>
                                    <w:p w14:paraId="3579BF03" w14:textId="49ECDA50" w:rsidR="0000347C" w:rsidRPr="0000347C" w:rsidRDefault="0000347C" w:rsidP="0000347C">
                                      <w:pPr>
                                        <w:rPr>
                                          <w:i/>
                                          <w:iCs/>
                                        </w:rPr>
                                      </w:pPr>
                                      <w:r>
                                        <w:t xml:space="preserve">Method 1 - Direct Import - </w:t>
                                      </w:r>
                                      <w:r w:rsidRPr="0000347C">
                                        <w:rPr>
                                          <w:i/>
                                          <w:iCs/>
                                        </w:rPr>
                                        <w:t>this possibility you will also find in the other examples.</w:t>
                                      </w:r>
                                    </w:p>
                                    <w:p w14:paraId="1AA1A0B9" w14:textId="77777777" w:rsidR="0000347C" w:rsidRDefault="0000347C" w:rsidP="0000347C"/>
                                    <w:p w14:paraId="459F8963" w14:textId="672AF263" w:rsidR="0000347C" w:rsidRDefault="0000347C" w:rsidP="0000347C">
                                      <w:r>
                                        <w:t xml:space="preserve">from </w:t>
                                      </w:r>
                                      <w:proofErr w:type="spellStart"/>
                                      <w:r>
                                        <w:t>PortOpt</w:t>
                                      </w:r>
                                      <w:proofErr w:type="spellEnd"/>
                                      <w:r>
                                        <w:t xml:space="preserve"> import (</w:t>
                                      </w:r>
                                    </w:p>
                                    <w:p w14:paraId="386E0216" w14:textId="77777777" w:rsidR="0000347C" w:rsidRDefault="0000347C" w:rsidP="0000347C">
                                      <w:r>
                                        <w:t xml:space="preserve">    </w:t>
                                      </w:r>
                                      <w:proofErr w:type="spellStart"/>
                                      <w:r>
                                        <w:t>RobustPortfolioOptimizer</w:t>
                                      </w:r>
                                      <w:proofErr w:type="spellEnd"/>
                                      <w:r>
                                        <w:t>,</w:t>
                                      </w:r>
                                    </w:p>
                                    <w:p w14:paraId="6F52EA18" w14:textId="77777777" w:rsidR="0000347C" w:rsidRDefault="0000347C" w:rsidP="0000347C">
                                      <w:r>
                                        <w:t xml:space="preserve">    </w:t>
                                      </w:r>
                                      <w:proofErr w:type="spellStart"/>
                                      <w:r>
                                        <w:t>RobustBacktestOptimizer</w:t>
                                      </w:r>
                                      <w:proofErr w:type="spellEnd"/>
                                      <w:r>
                                        <w:t>,</w:t>
                                      </w:r>
                                    </w:p>
                                    <w:p w14:paraId="5AEB8E55" w14:textId="77777777" w:rsidR="0000347C" w:rsidRDefault="0000347C" w:rsidP="0000347C">
                                      <w:r>
                                        <w:t xml:space="preserve">    </w:t>
                                      </w:r>
                                      <w:proofErr w:type="spellStart"/>
                                      <w:r>
                                        <w:t>RobustEfficientFrontier</w:t>
                                      </w:r>
                                      <w:proofErr w:type="spellEnd"/>
                                      <w:r>
                                        <w:t>,</w:t>
                                      </w:r>
                                    </w:p>
                                    <w:p w14:paraId="785F7C23" w14:textId="77777777" w:rsidR="0000347C" w:rsidRDefault="0000347C" w:rsidP="0000347C">
                                      <w:r>
                                        <w:t>)</w:t>
                                      </w:r>
                                    </w:p>
                                    <w:p w14:paraId="4DAEEA33" w14:textId="77777777" w:rsidR="0000347C" w:rsidRDefault="0000347C" w:rsidP="0000347C">
                                      <w:r>
                                        <w:t>Method 2 - Module Import:</w:t>
                                      </w:r>
                                    </w:p>
                                    <w:p w14:paraId="4A5B94BF" w14:textId="77777777" w:rsidR="0000347C" w:rsidRDefault="0000347C" w:rsidP="0000347C"/>
                                    <w:p w14:paraId="366644A5" w14:textId="3EEA4770" w:rsidR="0000347C" w:rsidRDefault="0000347C" w:rsidP="0000347C">
                                      <w:r>
                                        <w:t xml:space="preserve">from </w:t>
                                      </w:r>
                                      <w:proofErr w:type="spellStart"/>
                                      <w:r>
                                        <w:t>PortOpt</w:t>
                                      </w:r>
                                      <w:proofErr w:type="spellEnd"/>
                                      <w:r>
                                        <w:t xml:space="preserve"> import *</w:t>
                                      </w:r>
                                    </w:p>
                                    <w:p w14:paraId="32E17C2F" w14:textId="2BB86EDD" w:rsidR="0000347C" w:rsidRDefault="0000347C" w:rsidP="0000347C">
                                      <w:r>
                                        <w:t xml:space="preserve">optimizer = </w:t>
                                      </w:r>
                                      <w:proofErr w:type="spellStart"/>
                                      <w:r>
                                        <w:t>PortfolioOptimizer</w:t>
                                      </w:r>
                                      <w:proofErr w:type="spellEnd"/>
                                      <w:r>
                                        <w:t>(...) – with this you can directly initialize all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50C01E" id="Text Box 31" o:spid="_x0000_s1029" type="#_x0000_t202" style="width:523.65pt;height:6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" filled="f" stroked="f">
                          <v:textbox>
                            <w:txbxContent>
                              <w:p w14:paraId="6DF211BE" w14:textId="14C99B39" w:rsidR="000F1DCE" w:rsidRDefault="0000347C" w:rsidP="000F1DCE">
                                <w:pPr>
                                  <w:pStyle w:val="Heading1"/>
                                  <w:spacing w:line="360" w:lineRule="auto"/>
                                </w:pPr>
                                <w:r w:rsidRPr="0000347C">
                                  <w:rPr>
                                    <w:lang w:bidi="en-GB"/>
                                  </w:rPr>
                                  <w:t>0. SETUP AND INSTALLATION</w:t>
                                </w:r>
                              </w:p>
                              <w:p w14:paraId="57A7E89D" w14:textId="43D8B2B1" w:rsidR="000F1DCE" w:rsidRDefault="0000347C" w:rsidP="000F1DCE">
                                <w:pPr>
                                  <w:spacing w:after="0"/>
                                </w:pPr>
                                <w:r w:rsidRPr="0000347C">
                                  <w:rPr>
                                    <w:lang w:bidi="en-GB"/>
                                  </w:rPr>
                                  <w:t xml:space="preserve">Due to internal security concerns </w:t>
                                </w:r>
                                <w:r>
                                  <w:rPr>
                                    <w:lang w:bidi="en-GB"/>
                                  </w:rPr>
                                  <w:t>and</w:t>
                                </w:r>
                                <w:r w:rsidRPr="0000347C">
                                  <w:rPr>
                                    <w:lang w:bidi="en-GB"/>
                                  </w:rPr>
                                  <w:t xml:space="preserve"> data protection first you have to have to change the </w:t>
                                </w:r>
                                <w:r>
                                  <w:rPr>
                                    <w:lang w:bidi="en-GB"/>
                                  </w:rPr>
                                  <w:t xml:space="preserve">sent </w:t>
                                </w:r>
                                <w:r w:rsidRPr="0000347C">
                                  <w:rPr>
                                    <w:lang w:bidi="en-GB"/>
                                  </w:rPr>
                                  <w:t>PortOp.txt into a Python</w:t>
                                </w:r>
                                <w:r>
                                  <w:rPr>
                                    <w:lang w:bidi="en-GB"/>
                                  </w:rPr>
                                  <w:t xml:space="preserve">. </w:t>
                                </w:r>
                              </w:p>
                              <w:p w14:paraId="5F93A67A" w14:textId="61389277" w:rsidR="000F1DCE" w:rsidRDefault="0000347C" w:rsidP="000F1DCE">
                                <w:pPr>
                                  <w:pStyle w:val="Heading2"/>
                                  <w:spacing w:line="360" w:lineRule="auto"/>
                                </w:pPr>
                                <w:r w:rsidRPr="0000347C">
                                  <w:rPr>
                                    <w:lang w:bidi="en-GB"/>
                                  </w:rPr>
                                  <w:t>Project Structure</w:t>
                                </w:r>
                                <w:r>
                                  <w:rPr>
                                    <w:lang w:bidi="en-GB"/>
                                  </w:rPr>
                                  <w:t xml:space="preserve"> to run the Code</w:t>
                                </w:r>
                              </w:p>
                              <w:p w14:paraId="5714817C" w14:textId="10D04E25" w:rsidR="000F1DCE" w:rsidRDefault="0000347C" w:rsidP="000F1DCE">
                                <w:pPr>
                                  <w:spacing w:after="0"/>
                                  <w:rPr>
                                    <w:lang w:bidi="en-GB"/>
                                  </w:rPr>
                                </w:pPr>
                                <w:r w:rsidRPr="0000347C">
                                  <w:rPr>
                                    <w:lang w:bidi="en-GB"/>
                                  </w:rPr>
                                  <w:t>Create a new directory for your project with the following structure:</w:t>
                                </w:r>
                              </w:p>
                              <w:p w14:paraId="602420EB" w14:textId="77777777" w:rsidR="0000347C" w:rsidRDefault="0000347C" w:rsidP="000F1DCE">
                                <w:pPr>
                                  <w:spacing w:after="0"/>
                                  <w:rPr>
                                    <w:lang w:bidi="en-GB"/>
                                  </w:rPr>
                                </w:pPr>
                              </w:p>
                              <w:p w14:paraId="77B22C69" w14:textId="77777777" w:rsidR="0000347C" w:rsidRDefault="0000347C" w:rsidP="0000347C">
                                <w:r>
                                  <w:t>your_project_folder/</w:t>
                                </w:r>
                              </w:p>
                              <w:p w14:paraId="095EBE1F" w14:textId="77777777" w:rsidR="0000347C" w:rsidRDefault="0000347C" w:rsidP="0000347C">
                                <w:r>
                                  <w:t>└── PortOpt.py    # Copy the provided code here</w:t>
                                </w:r>
                              </w:p>
                              <w:p w14:paraId="12B0560D" w14:textId="77777777" w:rsidR="0000347C" w:rsidRDefault="0000347C" w:rsidP="0000347C">
                                <w:r>
                                  <w:t>└── your_analysis.py  # Your main script</w:t>
                                </w:r>
                              </w:p>
                              <w:p w14:paraId="6CE6A4FC" w14:textId="77777777" w:rsidR="0000347C" w:rsidRDefault="0000347C" w:rsidP="0000347C"/>
                              <w:p w14:paraId="6FE09F3E" w14:textId="46ED16CD" w:rsidR="0000347C" w:rsidRPr="0000347C" w:rsidRDefault="0000347C" w:rsidP="0000347C">
                                <w:pPr>
                                  <w:rPr>
                                    <w:rFonts w:ascii="Franklin Gothic Book" w:hAnsi="Franklin Gothic Book"/>
                                    <w:color w:val="595959" w:themeColor="text1" w:themeTint="A6"/>
                                    <w:spacing w:val="20"/>
                                    <w:sz w:val="36"/>
                                    <w:szCs w:val="24"/>
                                    <w:lang w:bidi="en-GB"/>
                                  </w:rPr>
                                </w:pPr>
                                <w:r w:rsidRPr="0000347C">
                                  <w:rPr>
                                    <w:rFonts w:ascii="Franklin Gothic Book" w:hAnsi="Franklin Gothic Book"/>
                                    <w:color w:val="595959" w:themeColor="text1" w:themeTint="A6"/>
                                    <w:spacing w:val="20"/>
                                    <w:sz w:val="36"/>
                                    <w:szCs w:val="24"/>
                                    <w:lang w:bidi="en-GB"/>
                                  </w:rPr>
                                  <w:t>Standard Required Dependencies:</w:t>
                                </w:r>
                              </w:p>
                              <w:p w14:paraId="7C0E4CAF" w14:textId="77777777" w:rsidR="0000347C" w:rsidRDefault="0000347C" w:rsidP="0000347C">
                                <w:r>
                                  <w:t>Install all required packages using pip:</w:t>
                                </w:r>
                              </w:p>
                              <w:p w14:paraId="7125486B" w14:textId="77777777" w:rsidR="0000347C" w:rsidRDefault="0000347C" w:rsidP="0000347C">
                                <w:r>
                                  <w:t>pip install numpy pandas scipy cvxpy matplotlib tqdm</w:t>
                                </w:r>
                              </w:p>
                              <w:p w14:paraId="6CB8BFE1" w14:textId="77777777" w:rsidR="0000347C" w:rsidRDefault="0000347C" w:rsidP="0000347C">
                                <w:pPr>
                                  <w:rPr>
                                    <w:lang w:bidi="en-GB"/>
                                  </w:rPr>
                                </w:pPr>
                              </w:p>
                              <w:p w14:paraId="24368627" w14:textId="5DF32193" w:rsidR="0000347C" w:rsidRPr="0000347C" w:rsidRDefault="0000347C" w:rsidP="0000347C">
                                <w:pPr>
                                  <w:rPr>
                                    <w:rFonts w:ascii="Franklin Gothic Book" w:hAnsi="Franklin Gothic Book"/>
                                    <w:color w:val="595959" w:themeColor="text1" w:themeTint="A6"/>
                                    <w:spacing w:val="20"/>
                                    <w:sz w:val="36"/>
                                    <w:szCs w:val="24"/>
                                    <w:lang w:bidi="en-GB"/>
                                  </w:rPr>
                                </w:pPr>
                                <w:r w:rsidRPr="0000347C">
                                  <w:rPr>
                                    <w:rFonts w:ascii="Franklin Gothic Book" w:hAnsi="Franklin Gothic Book"/>
                                    <w:color w:val="595959" w:themeColor="text1" w:themeTint="A6"/>
                                    <w:spacing w:val="20"/>
                                    <w:sz w:val="36"/>
                                    <w:szCs w:val="24"/>
                                    <w:lang w:bidi="en-GB"/>
                                  </w:rPr>
                                  <w:t>Create your analysis script (your_analysis.py)</w:t>
                                </w:r>
                              </w:p>
                              <w:p w14:paraId="39307060" w14:textId="77777777" w:rsidR="0000347C" w:rsidRDefault="0000347C" w:rsidP="0000347C">
                                <w:r>
                                  <w:t>Importing the Package</w:t>
                                </w:r>
                              </w:p>
                              <w:p w14:paraId="3579BF03" w14:textId="49ECDA50" w:rsidR="0000347C" w:rsidRPr="0000347C" w:rsidRDefault="0000347C" w:rsidP="0000347C">
                                <w:pPr>
                                  <w:rPr>
                                    <w:i/>
                                    <w:iCs/>
                                  </w:rPr>
                                </w:pPr>
                                <w:r>
                                  <w:t xml:space="preserve">Method 1 - Direct Import - </w:t>
                                </w:r>
                                <w:r w:rsidRPr="0000347C">
                                  <w:rPr>
                                    <w:i/>
                                    <w:iCs/>
                                  </w:rPr>
                                  <w:t>this possibility you will also find in the other examples.</w:t>
                                </w:r>
                              </w:p>
                              <w:p w14:paraId="1AA1A0B9" w14:textId="77777777" w:rsidR="0000347C" w:rsidRDefault="0000347C" w:rsidP="0000347C"/>
                              <w:p w14:paraId="459F8963" w14:textId="672AF263" w:rsidR="0000347C" w:rsidRDefault="0000347C" w:rsidP="0000347C">
                                <w:r>
                                  <w:t>from PortOpt import (</w:t>
                                </w:r>
                              </w:p>
                              <w:p w14:paraId="386E0216" w14:textId="77777777" w:rsidR="0000347C" w:rsidRDefault="0000347C" w:rsidP="0000347C">
                                <w:r>
                                  <w:t xml:space="preserve">    RobustPortfolioOptimizer,</w:t>
                                </w:r>
                              </w:p>
                              <w:p w14:paraId="6F52EA18" w14:textId="77777777" w:rsidR="0000347C" w:rsidRDefault="0000347C" w:rsidP="0000347C">
                                <w:r>
                                  <w:t xml:space="preserve">    RobustBacktestOptimizer,</w:t>
                                </w:r>
                              </w:p>
                              <w:p w14:paraId="5AEB8E55" w14:textId="77777777" w:rsidR="0000347C" w:rsidRDefault="0000347C" w:rsidP="0000347C">
                                <w:r>
                                  <w:t xml:space="preserve">    RobustEfficientFrontier,</w:t>
                                </w:r>
                              </w:p>
                              <w:p w14:paraId="785F7C23" w14:textId="77777777" w:rsidR="0000347C" w:rsidRDefault="0000347C" w:rsidP="0000347C">
                                <w:r>
                                  <w:t>)</w:t>
                                </w:r>
                              </w:p>
                              <w:p w14:paraId="4DAEEA33" w14:textId="77777777" w:rsidR="0000347C" w:rsidRDefault="0000347C" w:rsidP="0000347C">
                                <w:r>
                                  <w:t>Method 2 - Module Import:</w:t>
                                </w:r>
                              </w:p>
                              <w:p w14:paraId="4A5B94BF" w14:textId="77777777" w:rsidR="0000347C" w:rsidRDefault="0000347C" w:rsidP="0000347C"/>
                              <w:p w14:paraId="366644A5" w14:textId="3EEA4770" w:rsidR="0000347C" w:rsidRDefault="0000347C" w:rsidP="0000347C">
                                <w:r>
                                  <w:t>from PortOpt import *</w:t>
                                </w:r>
                              </w:p>
                              <w:p w14:paraId="32E17C2F" w14:textId="2BB86EDD" w:rsidR="0000347C" w:rsidRDefault="0000347C" w:rsidP="0000347C">
                                <w:r>
                                  <w:t>optimizer = PortfolioOptimizer(...) – with this you can directly initialize all classes.</w:t>
                                </w:r>
                              </w:p>
                            </w:txbxContent>
                          </v:textbox>
                          <w10:anchorlock/>
                        </v:shape>
                      </w:pict>
                    </mc:Fallback>
                  </mc:AlternateContent>
                </w:r>
              </w:p>
            </w:tc>
          </w:tr>
        </w:tbl>
        <w:p w14:paraId="7BDA3203" w14:textId="77777777" w:rsidR="0000347C" w:rsidRDefault="00270DD3">
          <w:pPr>
            <w:spacing w:after="200"/>
            <w:rPr>
              <w:b/>
            </w:rPr>
          </w:pPr>
        </w:p>
      </w:sdtContent>
    </w:sdt>
    <w:p w14:paraId="1447AEDB" w14:textId="77777777" w:rsidR="0000347C" w:rsidRDefault="0000347C" w:rsidP="0000347C">
      <w:pPr>
        <w:rPr>
          <w:rFonts w:ascii="Franklin Gothic Book" w:hAnsi="Franklin Gothic Book"/>
          <w:color w:val="595959" w:themeColor="text1" w:themeTint="A6"/>
          <w:spacing w:val="20"/>
          <w:sz w:val="44"/>
          <w:szCs w:val="28"/>
          <w:lang w:bidi="en-GB"/>
        </w:rPr>
      </w:pPr>
      <w:r w:rsidRPr="0000347C">
        <w:rPr>
          <w:rFonts w:ascii="Franklin Gothic Book" w:hAnsi="Franklin Gothic Book"/>
          <w:color w:val="595959" w:themeColor="text1" w:themeTint="A6"/>
          <w:spacing w:val="20"/>
          <w:sz w:val="44"/>
          <w:szCs w:val="28"/>
          <w:lang w:bidi="en-GB"/>
        </w:rPr>
        <w:t>1. INTRODUCTION</w:t>
      </w:r>
    </w:p>
    <w:p w14:paraId="67B1C34D" w14:textId="77777777" w:rsidR="0000347C" w:rsidRDefault="0000347C" w:rsidP="0000347C">
      <w:pPr>
        <w:spacing w:after="200"/>
        <w:rPr>
          <w:lang w:bidi="en-GB"/>
        </w:rPr>
      </w:pPr>
      <w:r>
        <w:rPr>
          <w:lang w:bidi="en-GB"/>
        </w:rPr>
        <w:t>The portfolio optimization framework provides comprehensive tools for portfolio management:</w:t>
      </w:r>
    </w:p>
    <w:p w14:paraId="397EE9FD" w14:textId="77777777" w:rsidR="0000347C" w:rsidRPr="0000347C" w:rsidRDefault="0000347C" w:rsidP="0000347C">
      <w:pPr>
        <w:spacing w:after="200"/>
        <w:rPr>
          <w:u w:val="single"/>
          <w:lang w:bidi="en-GB"/>
        </w:rPr>
      </w:pPr>
      <w:r w:rsidRPr="0000347C">
        <w:rPr>
          <w:u w:val="single"/>
          <w:lang w:bidi="en-GB"/>
        </w:rPr>
        <w:t>Key Features:</w:t>
      </w:r>
    </w:p>
    <w:p w14:paraId="54E36AB2" w14:textId="21F10A9E" w:rsidR="0000347C" w:rsidRDefault="0000347C" w:rsidP="005164AB">
      <w:pPr>
        <w:pStyle w:val="ListParagraph"/>
        <w:numPr>
          <w:ilvl w:val="0"/>
          <w:numId w:val="20"/>
        </w:numPr>
        <w:spacing w:after="200"/>
        <w:rPr>
          <w:lang w:bidi="en-GB"/>
        </w:rPr>
      </w:pPr>
      <w:r>
        <w:rPr>
          <w:lang w:bidi="en-GB"/>
        </w:rPr>
        <w:t>Multiple optimization methods (SCIPY, CVXPY)</w:t>
      </w:r>
    </w:p>
    <w:p w14:paraId="33811C0F" w14:textId="62E9F5D7" w:rsidR="0000347C" w:rsidRDefault="0000347C" w:rsidP="005164AB">
      <w:pPr>
        <w:pStyle w:val="ListParagraph"/>
        <w:numPr>
          <w:ilvl w:val="0"/>
          <w:numId w:val="20"/>
        </w:numPr>
        <w:spacing w:after="200"/>
        <w:rPr>
          <w:lang w:bidi="en-GB"/>
        </w:rPr>
      </w:pPr>
      <w:r>
        <w:rPr>
          <w:lang w:bidi="en-GB"/>
        </w:rPr>
        <w:t>Various objective functions</w:t>
      </w:r>
    </w:p>
    <w:p w14:paraId="7B1E4CC7" w14:textId="5A96CAEE" w:rsidR="0000347C" w:rsidRDefault="0000347C" w:rsidP="005164AB">
      <w:pPr>
        <w:pStyle w:val="ListParagraph"/>
        <w:numPr>
          <w:ilvl w:val="0"/>
          <w:numId w:val="20"/>
        </w:numPr>
        <w:spacing w:after="200"/>
        <w:rPr>
          <w:lang w:bidi="en-GB"/>
        </w:rPr>
      </w:pPr>
      <w:r>
        <w:rPr>
          <w:lang w:bidi="en-GB"/>
        </w:rPr>
        <w:t>Robust optimization with uncertainty parameters</w:t>
      </w:r>
    </w:p>
    <w:p w14:paraId="54746C9F" w14:textId="0F0083F3" w:rsidR="0000347C" w:rsidRDefault="0000347C" w:rsidP="005164AB">
      <w:pPr>
        <w:pStyle w:val="ListParagraph"/>
        <w:numPr>
          <w:ilvl w:val="0"/>
          <w:numId w:val="20"/>
        </w:numPr>
        <w:spacing w:after="200"/>
        <w:rPr>
          <w:lang w:bidi="en-GB"/>
        </w:rPr>
      </w:pPr>
      <w:r>
        <w:rPr>
          <w:lang w:bidi="en-GB"/>
        </w:rPr>
        <w:t>Efficient frontier computation</w:t>
      </w:r>
    </w:p>
    <w:p w14:paraId="1177F332" w14:textId="7B616226" w:rsidR="0000347C" w:rsidRDefault="0000347C" w:rsidP="005164AB">
      <w:pPr>
        <w:pStyle w:val="ListParagraph"/>
        <w:numPr>
          <w:ilvl w:val="0"/>
          <w:numId w:val="20"/>
        </w:numPr>
        <w:spacing w:after="200"/>
        <w:rPr>
          <w:lang w:bidi="en-GB"/>
        </w:rPr>
      </w:pPr>
      <w:proofErr w:type="spellStart"/>
      <w:r>
        <w:rPr>
          <w:lang w:bidi="en-GB"/>
        </w:rPr>
        <w:t>Backtesting</w:t>
      </w:r>
      <w:proofErr w:type="spellEnd"/>
      <w:r>
        <w:rPr>
          <w:lang w:bidi="en-GB"/>
        </w:rPr>
        <w:t xml:space="preserve"> capabilities</w:t>
      </w:r>
    </w:p>
    <w:p w14:paraId="41B97A10" w14:textId="39B5C5BD" w:rsidR="0000347C" w:rsidRDefault="0000347C" w:rsidP="005164AB">
      <w:pPr>
        <w:pStyle w:val="ListParagraph"/>
        <w:numPr>
          <w:ilvl w:val="0"/>
          <w:numId w:val="20"/>
        </w:numPr>
        <w:spacing w:after="200"/>
        <w:rPr>
          <w:lang w:bidi="en-GB"/>
        </w:rPr>
      </w:pPr>
      <w:r>
        <w:rPr>
          <w:lang w:bidi="en-GB"/>
        </w:rPr>
        <w:t>Comprehensive constraints handling</w:t>
      </w:r>
    </w:p>
    <w:p w14:paraId="22D8A48B" w14:textId="6AEE9C47" w:rsidR="0000347C" w:rsidRDefault="0000347C" w:rsidP="005164AB">
      <w:pPr>
        <w:pStyle w:val="ListParagraph"/>
        <w:numPr>
          <w:ilvl w:val="0"/>
          <w:numId w:val="20"/>
        </w:numPr>
        <w:spacing w:after="200"/>
        <w:rPr>
          <w:lang w:bidi="en-GB"/>
        </w:rPr>
      </w:pPr>
      <w:r>
        <w:rPr>
          <w:lang w:bidi="en-GB"/>
        </w:rPr>
        <w:t>Performance analytics and visualization</w:t>
      </w:r>
    </w:p>
    <w:p w14:paraId="5C402BCC" w14:textId="77777777" w:rsidR="005164AB" w:rsidRDefault="005164AB" w:rsidP="005164AB">
      <w:pPr>
        <w:spacing w:after="200"/>
        <w:rPr>
          <w:lang w:bidi="en-GB"/>
        </w:rPr>
      </w:pPr>
      <w:r>
        <w:rPr>
          <w:lang w:bidi="en-GB"/>
        </w:rPr>
        <w:t>This framework is designed to provide a comprehensive solution for portfolio optimization with a focus on robustness and practical implementation. The SCIPY and CVXPY optimization methods offer flexibility in solving complex portfolio optimization problems, while the robust optimization features help address uncertainty in parameter estimation.</w:t>
      </w:r>
    </w:p>
    <w:p w14:paraId="24DD288C" w14:textId="77777777" w:rsidR="005164AB" w:rsidRDefault="005164AB" w:rsidP="005164AB">
      <w:pPr>
        <w:spacing w:after="200"/>
        <w:rPr>
          <w:lang w:bidi="en-GB"/>
        </w:rPr>
      </w:pPr>
      <w:r>
        <w:rPr>
          <w:lang w:bidi="en-GB"/>
        </w:rPr>
        <w:t>The framework incorporates several key innovations in portfolio optimization:</w:t>
      </w:r>
    </w:p>
    <w:p w14:paraId="0969EF7B" w14:textId="77777777" w:rsidR="005164AB" w:rsidRDefault="005164AB" w:rsidP="005164AB">
      <w:pPr>
        <w:pStyle w:val="ListParagraph"/>
        <w:numPr>
          <w:ilvl w:val="0"/>
          <w:numId w:val="18"/>
        </w:numPr>
        <w:spacing w:after="200"/>
        <w:rPr>
          <w:lang w:bidi="en-GB"/>
        </w:rPr>
      </w:pPr>
      <w:r>
        <w:rPr>
          <w:lang w:bidi="en-GB"/>
        </w:rPr>
        <w:t>Robust estimation techniques to handle parameter uncertainty</w:t>
      </w:r>
    </w:p>
    <w:p w14:paraId="40150A70" w14:textId="77777777" w:rsidR="005164AB" w:rsidRDefault="005164AB" w:rsidP="005164AB">
      <w:pPr>
        <w:pStyle w:val="ListParagraph"/>
        <w:numPr>
          <w:ilvl w:val="0"/>
          <w:numId w:val="18"/>
        </w:numPr>
        <w:spacing w:after="200"/>
        <w:rPr>
          <w:lang w:bidi="en-GB"/>
        </w:rPr>
      </w:pPr>
      <w:r>
        <w:rPr>
          <w:lang w:bidi="en-GB"/>
        </w:rPr>
        <w:t>Multiple objective functions to suit different investment strategies</w:t>
      </w:r>
    </w:p>
    <w:p w14:paraId="023E52D8" w14:textId="77777777" w:rsidR="005164AB" w:rsidRDefault="005164AB" w:rsidP="005164AB">
      <w:pPr>
        <w:pStyle w:val="ListParagraph"/>
        <w:numPr>
          <w:ilvl w:val="0"/>
          <w:numId w:val="18"/>
        </w:numPr>
        <w:spacing w:after="200"/>
        <w:rPr>
          <w:lang w:bidi="en-GB"/>
        </w:rPr>
      </w:pPr>
      <w:r>
        <w:rPr>
          <w:lang w:bidi="en-GB"/>
        </w:rPr>
        <w:t>Comprehensive constraint handling for real-world portfolio restrictions</w:t>
      </w:r>
    </w:p>
    <w:p w14:paraId="2BFCC804" w14:textId="77777777" w:rsidR="005164AB" w:rsidRDefault="005164AB" w:rsidP="005164AB">
      <w:pPr>
        <w:pStyle w:val="ListParagraph"/>
        <w:numPr>
          <w:ilvl w:val="0"/>
          <w:numId w:val="18"/>
        </w:numPr>
        <w:spacing w:after="200"/>
        <w:rPr>
          <w:lang w:bidi="en-GB"/>
        </w:rPr>
      </w:pPr>
      <w:r>
        <w:rPr>
          <w:lang w:bidi="en-GB"/>
        </w:rPr>
        <w:t xml:space="preserve">Advanced </w:t>
      </w:r>
      <w:proofErr w:type="spellStart"/>
      <w:r>
        <w:rPr>
          <w:lang w:bidi="en-GB"/>
        </w:rPr>
        <w:t>backtesting</w:t>
      </w:r>
      <w:proofErr w:type="spellEnd"/>
      <w:r>
        <w:rPr>
          <w:lang w:bidi="en-GB"/>
        </w:rPr>
        <w:t xml:space="preserve"> capabilities for strategy validation</w:t>
      </w:r>
    </w:p>
    <w:p w14:paraId="229EF93B" w14:textId="1B9206FE" w:rsidR="005164AB" w:rsidRDefault="005164AB" w:rsidP="005164AB">
      <w:pPr>
        <w:pStyle w:val="ListParagraph"/>
        <w:numPr>
          <w:ilvl w:val="0"/>
          <w:numId w:val="18"/>
        </w:numPr>
        <w:spacing w:after="200"/>
        <w:rPr>
          <w:lang w:bidi="en-GB"/>
        </w:rPr>
      </w:pPr>
      <w:r>
        <w:rPr>
          <w:lang w:bidi="en-GB"/>
        </w:rPr>
        <w:t>Efficient frontier analysis for portfolio selection</w:t>
      </w:r>
    </w:p>
    <w:p w14:paraId="65B6B729" w14:textId="77777777" w:rsidR="0000347C" w:rsidRDefault="0000347C" w:rsidP="0000347C">
      <w:pPr>
        <w:spacing w:after="200"/>
        <w:rPr>
          <w:lang w:bidi="en-GB"/>
        </w:rPr>
      </w:pPr>
    </w:p>
    <w:p w14:paraId="228B8466" w14:textId="3C51C3A2" w:rsidR="0000347C" w:rsidRDefault="0000347C" w:rsidP="0000347C">
      <w:pPr>
        <w:rPr>
          <w:rFonts w:ascii="Franklin Gothic Book" w:hAnsi="Franklin Gothic Book"/>
          <w:color w:val="595959" w:themeColor="text1" w:themeTint="A6"/>
          <w:spacing w:val="20"/>
          <w:sz w:val="44"/>
          <w:szCs w:val="28"/>
          <w:lang w:bidi="en-GB"/>
        </w:rPr>
      </w:pPr>
      <w:r>
        <w:rPr>
          <w:rFonts w:ascii="Franklin Gothic Book" w:hAnsi="Franklin Gothic Book"/>
          <w:color w:val="595959" w:themeColor="text1" w:themeTint="A6"/>
          <w:spacing w:val="20"/>
          <w:sz w:val="44"/>
          <w:szCs w:val="28"/>
          <w:lang w:bidi="en-GB"/>
        </w:rPr>
        <w:t>2</w:t>
      </w:r>
      <w:r w:rsidRPr="0000347C">
        <w:rPr>
          <w:rFonts w:ascii="Franklin Gothic Book" w:hAnsi="Franklin Gothic Book"/>
          <w:color w:val="595959" w:themeColor="text1" w:themeTint="A6"/>
          <w:spacing w:val="20"/>
          <w:sz w:val="44"/>
          <w:szCs w:val="28"/>
          <w:lang w:bidi="en-GB"/>
        </w:rPr>
        <w:t>. GETTING STARTED</w:t>
      </w:r>
    </w:p>
    <w:p w14:paraId="528C384C" w14:textId="77777777" w:rsidR="0000347C" w:rsidRDefault="0000347C" w:rsidP="0000347C">
      <w:r>
        <w:t xml:space="preserve">Input data should be in pandas </w:t>
      </w:r>
      <w:proofErr w:type="spellStart"/>
      <w:r>
        <w:t>DataFrame</w:t>
      </w:r>
      <w:proofErr w:type="spellEnd"/>
      <w:r>
        <w:t xml:space="preserve"> format with datetime index:</w:t>
      </w:r>
    </w:p>
    <w:p w14:paraId="2B9500F4" w14:textId="77777777" w:rsidR="0000347C" w:rsidRDefault="0000347C" w:rsidP="0000347C">
      <w:r>
        <w:t>Example:</w:t>
      </w:r>
    </w:p>
    <w:p w14:paraId="0E526C48" w14:textId="77777777" w:rsidR="0000347C" w:rsidRDefault="0000347C" w:rsidP="0000347C">
      <w:pPr>
        <w:pBdr>
          <w:top w:val="single" w:sz="4" w:space="1" w:color="auto"/>
          <w:left w:val="single" w:sz="4" w:space="4" w:color="auto"/>
          <w:bottom w:val="single" w:sz="4" w:space="1" w:color="auto"/>
          <w:right w:val="single" w:sz="4" w:space="4" w:color="auto"/>
        </w:pBdr>
      </w:pPr>
      <w:proofErr w:type="spellStart"/>
      <w:r>
        <w:t>returns_data</w:t>
      </w:r>
      <w:proofErr w:type="spellEnd"/>
      <w:r>
        <w:t xml:space="preserve"> = </w:t>
      </w:r>
      <w:proofErr w:type="spellStart"/>
      <w:r>
        <w:t>pd.DataFrame</w:t>
      </w:r>
      <w:proofErr w:type="spellEnd"/>
      <w:r>
        <w:t>({</w:t>
      </w:r>
    </w:p>
    <w:p w14:paraId="0B10BF41" w14:textId="77777777" w:rsidR="0000347C" w:rsidRDefault="0000347C" w:rsidP="0000347C">
      <w:pPr>
        <w:pBdr>
          <w:top w:val="single" w:sz="4" w:space="1" w:color="auto"/>
          <w:left w:val="single" w:sz="4" w:space="4" w:color="auto"/>
          <w:bottom w:val="single" w:sz="4" w:space="1" w:color="auto"/>
          <w:right w:val="single" w:sz="4" w:space="4" w:color="auto"/>
        </w:pBdr>
      </w:pPr>
      <w:r>
        <w:t xml:space="preserve">    'AAPL': [0.01, 0.02, -0.01],</w:t>
      </w:r>
    </w:p>
    <w:p w14:paraId="1C85E3D4" w14:textId="77777777" w:rsidR="0000347C" w:rsidRDefault="0000347C" w:rsidP="0000347C">
      <w:pPr>
        <w:pBdr>
          <w:top w:val="single" w:sz="4" w:space="1" w:color="auto"/>
          <w:left w:val="single" w:sz="4" w:space="4" w:color="auto"/>
          <w:bottom w:val="single" w:sz="4" w:space="1" w:color="auto"/>
          <w:right w:val="single" w:sz="4" w:space="4" w:color="auto"/>
        </w:pBdr>
      </w:pPr>
      <w:r>
        <w:t xml:space="preserve">    'GOOGL': [0.015, -0.01, 0.02]</w:t>
      </w:r>
    </w:p>
    <w:p w14:paraId="5781ECDE" w14:textId="77777777" w:rsidR="0000347C" w:rsidRDefault="0000347C" w:rsidP="0000347C">
      <w:pPr>
        <w:pBdr>
          <w:top w:val="single" w:sz="4" w:space="1" w:color="auto"/>
          <w:left w:val="single" w:sz="4" w:space="4" w:color="auto"/>
          <w:bottom w:val="single" w:sz="4" w:space="1" w:color="auto"/>
          <w:right w:val="single" w:sz="4" w:space="4" w:color="auto"/>
        </w:pBdr>
      </w:pPr>
      <w:r>
        <w:t>}, index=</w:t>
      </w:r>
      <w:proofErr w:type="spellStart"/>
      <w:r>
        <w:t>pd.date_range</w:t>
      </w:r>
      <w:proofErr w:type="spellEnd"/>
      <w:r>
        <w:t xml:space="preserve">('2020-01-01', periods=3, </w:t>
      </w:r>
      <w:proofErr w:type="spellStart"/>
      <w:r>
        <w:t>freq</w:t>
      </w:r>
      <w:proofErr w:type="spellEnd"/>
      <w:r>
        <w:t>='M'))</w:t>
      </w:r>
    </w:p>
    <w:p w14:paraId="07641B4C" w14:textId="77777777" w:rsidR="005164AB" w:rsidRDefault="005164AB" w:rsidP="005164AB">
      <w:pPr>
        <w:spacing w:after="200"/>
        <w:rPr>
          <w:lang w:bidi="en-GB"/>
        </w:rPr>
      </w:pPr>
      <w:r>
        <w:rPr>
          <w:lang w:bidi="en-GB"/>
        </w:rPr>
        <w:t>The data structure is crucial for proper functioning of the optimizer. Some important considerations:</w:t>
      </w:r>
    </w:p>
    <w:p w14:paraId="5F1EFE8B" w14:textId="3AFF0789" w:rsidR="005164AB" w:rsidRDefault="005164AB" w:rsidP="005164AB">
      <w:pPr>
        <w:pStyle w:val="ListParagraph"/>
        <w:numPr>
          <w:ilvl w:val="0"/>
          <w:numId w:val="21"/>
        </w:numPr>
        <w:spacing w:after="200"/>
        <w:rPr>
          <w:lang w:bidi="en-GB"/>
        </w:rPr>
      </w:pPr>
      <w:r>
        <w:rPr>
          <w:lang w:bidi="en-GB"/>
        </w:rPr>
        <w:t>Returns should be clean and properly calculated</w:t>
      </w:r>
    </w:p>
    <w:p w14:paraId="43180E1C" w14:textId="67146F21" w:rsidR="005164AB" w:rsidRDefault="005164AB" w:rsidP="005164AB">
      <w:pPr>
        <w:pStyle w:val="ListParagraph"/>
        <w:numPr>
          <w:ilvl w:val="0"/>
          <w:numId w:val="21"/>
        </w:numPr>
        <w:spacing w:after="200"/>
        <w:rPr>
          <w:lang w:bidi="en-GB"/>
        </w:rPr>
      </w:pPr>
      <w:r>
        <w:rPr>
          <w:lang w:bidi="en-GB"/>
        </w:rPr>
        <w:t>The datetime index should be regular (e.g., monthly) without gaps</w:t>
      </w:r>
    </w:p>
    <w:p w14:paraId="0CE22C6E" w14:textId="77777777" w:rsidR="005164AB" w:rsidRDefault="005164AB" w:rsidP="005164AB">
      <w:pPr>
        <w:pStyle w:val="ListParagraph"/>
        <w:numPr>
          <w:ilvl w:val="0"/>
          <w:numId w:val="21"/>
        </w:numPr>
        <w:spacing w:after="200"/>
        <w:rPr>
          <w:lang w:bidi="en-GB"/>
        </w:rPr>
      </w:pPr>
      <w:r>
        <w:rPr>
          <w:lang w:bidi="en-GB"/>
        </w:rPr>
        <w:t>Missing values should be handled before passing to the optimizer</w:t>
      </w:r>
    </w:p>
    <w:p w14:paraId="5BCF2CC9" w14:textId="77777777" w:rsidR="005164AB" w:rsidRDefault="005164AB" w:rsidP="005164AB">
      <w:pPr>
        <w:pStyle w:val="ListParagraph"/>
        <w:numPr>
          <w:ilvl w:val="0"/>
          <w:numId w:val="21"/>
        </w:numPr>
        <w:spacing w:after="200"/>
        <w:rPr>
          <w:lang w:bidi="en-GB"/>
        </w:rPr>
      </w:pPr>
      <w:r>
        <w:rPr>
          <w:lang w:bidi="en-GB"/>
        </w:rPr>
        <w:t>Column names should be consistent across all input data (returns, expected returns, etc.)</w:t>
      </w:r>
    </w:p>
    <w:p w14:paraId="391B2F31" w14:textId="7B802540" w:rsidR="005164AB" w:rsidRDefault="005164AB" w:rsidP="005164AB">
      <w:pPr>
        <w:pStyle w:val="ListParagraph"/>
        <w:numPr>
          <w:ilvl w:val="0"/>
          <w:numId w:val="21"/>
        </w:numPr>
        <w:spacing w:after="200"/>
        <w:rPr>
          <w:lang w:bidi="en-GB"/>
        </w:rPr>
      </w:pPr>
      <w:r>
        <w:rPr>
          <w:lang w:bidi="en-GB"/>
        </w:rPr>
        <w:t>The data should be sufficiently long to allow for robust estimation (recommended minimum of 24 periods)</w:t>
      </w:r>
    </w:p>
    <w:p w14:paraId="4B850CD2" w14:textId="1998A8E9" w:rsidR="0000347C" w:rsidRDefault="005164AB" w:rsidP="0000347C">
      <w:pPr>
        <w:pStyle w:val="ListParagraph"/>
        <w:numPr>
          <w:ilvl w:val="0"/>
          <w:numId w:val="21"/>
        </w:numPr>
        <w:spacing w:after="200"/>
        <w:rPr>
          <w:lang w:bidi="en-GB"/>
        </w:rPr>
      </w:pPr>
      <w:r>
        <w:rPr>
          <w:lang w:bidi="en-GB"/>
        </w:rPr>
        <w:t>- If you insert no expected returns the expected return is calculated automatically as the mean of the historical returns.</w:t>
      </w:r>
    </w:p>
    <w:p w14:paraId="53869B18" w14:textId="318BA7E1" w:rsidR="0000347C" w:rsidRDefault="0000347C" w:rsidP="0000347C">
      <w:r>
        <w:lastRenderedPageBreak/>
        <w:t>Basic Portfolio Optimizer: Initialize the basic optimizer:</w:t>
      </w:r>
    </w:p>
    <w:p w14:paraId="172E3AFE" w14:textId="77777777" w:rsidR="0000347C" w:rsidRDefault="0000347C" w:rsidP="0000347C">
      <w:pPr>
        <w:pBdr>
          <w:top w:val="single" w:sz="4" w:space="1" w:color="auto"/>
          <w:left w:val="single" w:sz="4" w:space="4" w:color="auto"/>
          <w:bottom w:val="single" w:sz="4" w:space="1" w:color="auto"/>
          <w:right w:val="single" w:sz="4" w:space="4" w:color="auto"/>
        </w:pBdr>
      </w:pPr>
      <w:r>
        <w:t xml:space="preserve">optimizer = </w:t>
      </w:r>
      <w:proofErr w:type="spellStart"/>
      <w:r>
        <w:t>PortfolioOptimizer</w:t>
      </w:r>
      <w:proofErr w:type="spellEnd"/>
      <w:r>
        <w:t>(</w:t>
      </w:r>
    </w:p>
    <w:p w14:paraId="6399DAEB" w14:textId="77777777" w:rsidR="0000347C" w:rsidRDefault="0000347C" w:rsidP="0000347C">
      <w:pPr>
        <w:pBdr>
          <w:top w:val="single" w:sz="4" w:space="1" w:color="auto"/>
          <w:left w:val="single" w:sz="4" w:space="4" w:color="auto"/>
          <w:bottom w:val="single" w:sz="4" w:space="1" w:color="auto"/>
          <w:right w:val="single" w:sz="4" w:space="4" w:color="auto"/>
        </w:pBdr>
      </w:pPr>
      <w:r>
        <w:t xml:space="preserve">    returns=</w:t>
      </w:r>
      <w:proofErr w:type="spellStart"/>
      <w:r>
        <w:t>returns_data</w:t>
      </w:r>
      <w:proofErr w:type="spellEnd"/>
      <w:r>
        <w:t>,</w:t>
      </w:r>
    </w:p>
    <w:p w14:paraId="20704F80" w14:textId="77777777" w:rsidR="0000347C" w:rsidRDefault="0000347C" w:rsidP="0000347C">
      <w:pPr>
        <w:pBdr>
          <w:top w:val="single" w:sz="4" w:space="1" w:color="auto"/>
          <w:left w:val="single" w:sz="4" w:space="4" w:color="auto"/>
          <w:bottom w:val="single" w:sz="4" w:space="1" w:color="auto"/>
          <w:right w:val="single" w:sz="4" w:space="4" w:color="auto"/>
        </w:pBdr>
      </w:pPr>
      <w:r>
        <w:t xml:space="preserve">    </w:t>
      </w:r>
      <w:proofErr w:type="spellStart"/>
      <w:r>
        <w:t>expected_returns</w:t>
      </w:r>
      <w:proofErr w:type="spellEnd"/>
      <w:r>
        <w:t>=None,  # Optional</w:t>
      </w:r>
    </w:p>
    <w:p w14:paraId="0FA6AB15" w14:textId="77777777" w:rsidR="0000347C" w:rsidRDefault="0000347C" w:rsidP="0000347C">
      <w:pPr>
        <w:pBdr>
          <w:top w:val="single" w:sz="4" w:space="1" w:color="auto"/>
          <w:left w:val="single" w:sz="4" w:space="4" w:color="auto"/>
          <w:bottom w:val="single" w:sz="4" w:space="1" w:color="auto"/>
          <w:right w:val="single" w:sz="4" w:space="4" w:color="auto"/>
        </w:pBdr>
      </w:pPr>
      <w:r>
        <w:t xml:space="preserve">    </w:t>
      </w:r>
      <w:proofErr w:type="spellStart"/>
      <w:r>
        <w:t>optimization_method</w:t>
      </w:r>
      <w:proofErr w:type="spellEnd"/>
      <w:r>
        <w:t>='SCIPY',</w:t>
      </w:r>
    </w:p>
    <w:p w14:paraId="07FE0658" w14:textId="77777777" w:rsidR="0000347C" w:rsidRDefault="0000347C" w:rsidP="0000347C">
      <w:pPr>
        <w:pBdr>
          <w:top w:val="single" w:sz="4" w:space="1" w:color="auto"/>
          <w:left w:val="single" w:sz="4" w:space="4" w:color="auto"/>
          <w:bottom w:val="single" w:sz="4" w:space="1" w:color="auto"/>
          <w:right w:val="single" w:sz="4" w:space="4" w:color="auto"/>
        </w:pBdr>
      </w:pPr>
      <w:r>
        <w:t xml:space="preserve">    </w:t>
      </w:r>
      <w:proofErr w:type="spellStart"/>
      <w:r>
        <w:t>half_life</w:t>
      </w:r>
      <w:proofErr w:type="spellEnd"/>
      <w:r>
        <w:t>=36,</w:t>
      </w:r>
    </w:p>
    <w:p w14:paraId="37461CE9" w14:textId="77777777" w:rsidR="0000347C" w:rsidRDefault="0000347C" w:rsidP="0000347C">
      <w:pPr>
        <w:pBdr>
          <w:top w:val="single" w:sz="4" w:space="1" w:color="auto"/>
          <w:left w:val="single" w:sz="4" w:space="4" w:color="auto"/>
          <w:bottom w:val="single" w:sz="4" w:space="1" w:color="auto"/>
          <w:right w:val="single" w:sz="4" w:space="4" w:color="auto"/>
        </w:pBdr>
      </w:pPr>
      <w:r>
        <w:t xml:space="preserve">    </w:t>
      </w:r>
      <w:proofErr w:type="spellStart"/>
      <w:r>
        <w:t>risk_free_rate</w:t>
      </w:r>
      <w:proofErr w:type="spellEnd"/>
      <w:r>
        <w:t>=0.0,</w:t>
      </w:r>
    </w:p>
    <w:p w14:paraId="17CFE04D" w14:textId="77777777" w:rsidR="0000347C" w:rsidRDefault="0000347C" w:rsidP="0000347C">
      <w:pPr>
        <w:pBdr>
          <w:top w:val="single" w:sz="4" w:space="1" w:color="auto"/>
          <w:left w:val="single" w:sz="4" w:space="4" w:color="auto"/>
          <w:bottom w:val="single" w:sz="4" w:space="1" w:color="auto"/>
          <w:right w:val="single" w:sz="4" w:space="4" w:color="auto"/>
        </w:pBdr>
      </w:pPr>
      <w:r>
        <w:t xml:space="preserve">    </w:t>
      </w:r>
      <w:proofErr w:type="spellStart"/>
      <w:r>
        <w:t>transaction_cost</w:t>
      </w:r>
      <w:proofErr w:type="spellEnd"/>
      <w:r>
        <w:t>=0.001</w:t>
      </w:r>
    </w:p>
    <w:p w14:paraId="1CDCB2A8" w14:textId="77777777" w:rsidR="0000347C" w:rsidRDefault="0000347C" w:rsidP="0000347C">
      <w:pPr>
        <w:pBdr>
          <w:top w:val="single" w:sz="4" w:space="1" w:color="auto"/>
          <w:left w:val="single" w:sz="4" w:space="4" w:color="auto"/>
          <w:bottom w:val="single" w:sz="4" w:space="1" w:color="auto"/>
          <w:right w:val="single" w:sz="4" w:space="4" w:color="auto"/>
        </w:pBdr>
      </w:pPr>
      <w:r>
        <w:t>)</w:t>
      </w:r>
    </w:p>
    <w:p w14:paraId="59BE91D9" w14:textId="77777777" w:rsidR="0000347C" w:rsidRDefault="0000347C" w:rsidP="0000347C"/>
    <w:p w14:paraId="7EEE2239" w14:textId="77777777" w:rsidR="0000347C" w:rsidRDefault="0000347C" w:rsidP="0000347C">
      <w:r>
        <w:t>Key Parameters:</w:t>
      </w:r>
    </w:p>
    <w:p w14:paraId="10A3D03B" w14:textId="77777777" w:rsidR="0000347C" w:rsidRDefault="0000347C" w:rsidP="0000347C">
      <w:r>
        <w:t xml:space="preserve">• returns: </w:t>
      </w:r>
      <w:proofErr w:type="spellStart"/>
      <w:r>
        <w:t>DataFrame</w:t>
      </w:r>
      <w:proofErr w:type="spellEnd"/>
      <w:r>
        <w:t xml:space="preserve"> of historical returns</w:t>
      </w:r>
    </w:p>
    <w:p w14:paraId="77783415" w14:textId="77777777" w:rsidR="0000347C" w:rsidRDefault="0000347C" w:rsidP="0000347C">
      <w:r>
        <w:t xml:space="preserve">• </w:t>
      </w:r>
      <w:proofErr w:type="spellStart"/>
      <w:r>
        <w:t>expected_returns</w:t>
      </w:r>
      <w:proofErr w:type="spellEnd"/>
      <w:r>
        <w:t xml:space="preserve">: Optional </w:t>
      </w:r>
      <w:proofErr w:type="spellStart"/>
      <w:r>
        <w:t>DataFrame</w:t>
      </w:r>
      <w:proofErr w:type="spellEnd"/>
      <w:r>
        <w:t xml:space="preserve"> of expected returns</w:t>
      </w:r>
    </w:p>
    <w:p w14:paraId="597302DD" w14:textId="77777777" w:rsidR="0000347C" w:rsidRDefault="0000347C" w:rsidP="0000347C">
      <w:r>
        <w:t xml:space="preserve">• </w:t>
      </w:r>
      <w:proofErr w:type="spellStart"/>
      <w:r>
        <w:t>optimization_method</w:t>
      </w:r>
      <w:proofErr w:type="spellEnd"/>
      <w:r>
        <w:t>: 'SCIPY' or 'CVXPY'</w:t>
      </w:r>
    </w:p>
    <w:p w14:paraId="2C41AE3B" w14:textId="77777777" w:rsidR="0000347C" w:rsidRDefault="0000347C" w:rsidP="0000347C">
      <w:r>
        <w:t xml:space="preserve">• </w:t>
      </w:r>
      <w:proofErr w:type="spellStart"/>
      <w:r>
        <w:t>half_life</w:t>
      </w:r>
      <w:proofErr w:type="spellEnd"/>
      <w:r>
        <w:t>: Number of periods for exponential weighting</w:t>
      </w:r>
    </w:p>
    <w:p w14:paraId="6EC5CE05" w14:textId="77777777" w:rsidR="0000347C" w:rsidRDefault="0000347C" w:rsidP="0000347C">
      <w:r>
        <w:t xml:space="preserve">• </w:t>
      </w:r>
      <w:proofErr w:type="spellStart"/>
      <w:r>
        <w:t>risk_free_rate</w:t>
      </w:r>
      <w:proofErr w:type="spellEnd"/>
      <w:r>
        <w:t>: Annual risk-free rate</w:t>
      </w:r>
    </w:p>
    <w:p w14:paraId="357D85AF" w14:textId="77777777" w:rsidR="0000347C" w:rsidRDefault="0000347C" w:rsidP="0000347C">
      <w:r>
        <w:t xml:space="preserve">• </w:t>
      </w:r>
      <w:proofErr w:type="spellStart"/>
      <w:r>
        <w:t>transaction_cost</w:t>
      </w:r>
      <w:proofErr w:type="spellEnd"/>
      <w:r>
        <w:t>: Transaction cost as decimal</w:t>
      </w:r>
    </w:p>
    <w:p w14:paraId="39B4DF28" w14:textId="77777777" w:rsidR="0000347C" w:rsidRDefault="0000347C" w:rsidP="0000347C"/>
    <w:p w14:paraId="5C98637E" w14:textId="75444146" w:rsidR="0000347C" w:rsidRDefault="0000347C" w:rsidP="0000347C">
      <w:pPr>
        <w:rPr>
          <w:rFonts w:ascii="Franklin Gothic Book" w:hAnsi="Franklin Gothic Book"/>
          <w:color w:val="595959" w:themeColor="text1" w:themeTint="A6"/>
          <w:spacing w:val="20"/>
          <w:sz w:val="44"/>
          <w:szCs w:val="28"/>
          <w:lang w:bidi="en-GB"/>
        </w:rPr>
      </w:pPr>
      <w:r>
        <w:rPr>
          <w:rFonts w:ascii="Franklin Gothic Book" w:hAnsi="Franklin Gothic Book"/>
          <w:color w:val="595959" w:themeColor="text1" w:themeTint="A6"/>
          <w:spacing w:val="20"/>
          <w:sz w:val="44"/>
          <w:szCs w:val="28"/>
          <w:lang w:bidi="en-GB"/>
        </w:rPr>
        <w:t>3</w:t>
      </w:r>
      <w:r w:rsidRPr="0000347C">
        <w:rPr>
          <w:rFonts w:ascii="Franklin Gothic Book" w:hAnsi="Franklin Gothic Book"/>
          <w:color w:val="595959" w:themeColor="text1" w:themeTint="A6"/>
          <w:spacing w:val="20"/>
          <w:sz w:val="44"/>
          <w:szCs w:val="28"/>
          <w:lang w:bidi="en-GB"/>
        </w:rPr>
        <w:t>. BASIC USAGE</w:t>
      </w:r>
    </w:p>
    <w:p w14:paraId="559FA4CD" w14:textId="77777777" w:rsidR="005164AB" w:rsidRDefault="005164AB" w:rsidP="005164AB">
      <w:pPr>
        <w:spacing w:after="200"/>
      </w:pPr>
      <w:r>
        <w:t>The framework supports multiple objective functions, each suited to different investment goals and market conditions:</w:t>
      </w:r>
    </w:p>
    <w:p w14:paraId="63B1407C" w14:textId="77777777" w:rsidR="005164AB" w:rsidRDefault="005164AB" w:rsidP="005164AB">
      <w:pPr>
        <w:pStyle w:val="ListParagraph"/>
        <w:numPr>
          <w:ilvl w:val="0"/>
          <w:numId w:val="22"/>
        </w:numPr>
        <w:spacing w:after="200"/>
      </w:pPr>
      <w:r>
        <w:t>MINIMUM_VARIANCE: Focuses on minimizing portfolio volatility, suitable for risk-averse investors</w:t>
      </w:r>
    </w:p>
    <w:p w14:paraId="2203B2DC" w14:textId="77777777" w:rsidR="005164AB" w:rsidRDefault="005164AB" w:rsidP="005164AB">
      <w:pPr>
        <w:pStyle w:val="ListParagraph"/>
        <w:numPr>
          <w:ilvl w:val="0"/>
          <w:numId w:val="22"/>
        </w:numPr>
        <w:spacing w:after="200"/>
      </w:pPr>
      <w:r>
        <w:t>MEAN_VARIANCE: Traditional Markowitz optimization balancing return and risk</w:t>
      </w:r>
    </w:p>
    <w:p w14:paraId="02F16549" w14:textId="77777777" w:rsidR="005164AB" w:rsidRDefault="005164AB" w:rsidP="005164AB">
      <w:pPr>
        <w:pStyle w:val="ListParagraph"/>
        <w:numPr>
          <w:ilvl w:val="0"/>
          <w:numId w:val="22"/>
        </w:numPr>
        <w:spacing w:after="200"/>
      </w:pPr>
      <w:r>
        <w:t>MAXIMUM_SHARPE: Maximizes the risk-adjusted return using the Sharpe ratio</w:t>
      </w:r>
    </w:p>
    <w:p w14:paraId="01C76050" w14:textId="77777777" w:rsidR="005164AB" w:rsidRDefault="005164AB" w:rsidP="005164AB">
      <w:pPr>
        <w:pStyle w:val="ListParagraph"/>
        <w:numPr>
          <w:ilvl w:val="0"/>
          <w:numId w:val="22"/>
        </w:numPr>
        <w:spacing w:after="200"/>
      </w:pPr>
      <w:r>
        <w:t>GARLAPPI_ROBUST: Incorporates parameter uncertainty in the optimization</w:t>
      </w:r>
    </w:p>
    <w:p w14:paraId="58C698C8" w14:textId="77777777" w:rsidR="005164AB" w:rsidRDefault="005164AB" w:rsidP="005164AB">
      <w:pPr>
        <w:pStyle w:val="ListParagraph"/>
        <w:numPr>
          <w:ilvl w:val="0"/>
          <w:numId w:val="22"/>
        </w:numPr>
        <w:spacing w:after="200"/>
      </w:pPr>
      <w:r>
        <w:t>RISK_PARITY: Equalizes risk contribution from each asset</w:t>
      </w:r>
    </w:p>
    <w:p w14:paraId="55E01893" w14:textId="77777777" w:rsidR="005164AB" w:rsidRDefault="005164AB" w:rsidP="005164AB">
      <w:pPr>
        <w:pStyle w:val="ListParagraph"/>
        <w:numPr>
          <w:ilvl w:val="0"/>
          <w:numId w:val="22"/>
        </w:numPr>
        <w:spacing w:after="200"/>
      </w:pPr>
      <w:r>
        <w:t>MAXIMUM_DIVERSIFICATION: Maximizes portfolio diversification benefits</w:t>
      </w:r>
    </w:p>
    <w:p w14:paraId="111BB57E" w14:textId="77777777" w:rsidR="005164AB" w:rsidRDefault="005164AB" w:rsidP="005164AB">
      <w:pPr>
        <w:pStyle w:val="ListParagraph"/>
        <w:numPr>
          <w:ilvl w:val="0"/>
          <w:numId w:val="22"/>
        </w:numPr>
        <w:spacing w:after="200"/>
      </w:pPr>
      <w:r>
        <w:t>MINIMUM_TRACKING_ERROR: Minimizes deviation from a benchmark</w:t>
      </w:r>
    </w:p>
    <w:p w14:paraId="35558AE6" w14:textId="6F0E6070" w:rsidR="005164AB" w:rsidRDefault="005164AB" w:rsidP="005164AB">
      <w:pPr>
        <w:pStyle w:val="ListParagraph"/>
        <w:numPr>
          <w:ilvl w:val="0"/>
          <w:numId w:val="22"/>
        </w:numPr>
        <w:spacing w:after="200"/>
      </w:pPr>
      <w:r>
        <w:t>MINIMUM_CVAR: Focuses on minimizing tail risk using Conditional Value at Risk</w:t>
      </w:r>
    </w:p>
    <w:p w14:paraId="4ACF4E80" w14:textId="77777777" w:rsidR="005164AB" w:rsidRDefault="005164AB">
      <w:pPr>
        <w:spacing w:after="200"/>
      </w:pPr>
      <w:r>
        <w:br w:type="page"/>
      </w:r>
    </w:p>
    <w:p w14:paraId="6DB80C0D" w14:textId="6318D5CF" w:rsidR="0000347C" w:rsidRDefault="0000347C" w:rsidP="0000347C">
      <w:pPr>
        <w:spacing w:after="200"/>
      </w:pPr>
      <w:r w:rsidRPr="0000347C">
        <w:lastRenderedPageBreak/>
        <w:t>Available Objective Functions</w:t>
      </w:r>
      <w:r w:rsidR="005164AB">
        <w:t>:</w:t>
      </w:r>
    </w:p>
    <w:p w14:paraId="017A470B" w14:textId="54B0E970" w:rsidR="0000347C" w:rsidRDefault="0000347C" w:rsidP="0000347C">
      <w:pPr>
        <w:pBdr>
          <w:top w:val="single" w:sz="4" w:space="1" w:color="auto"/>
          <w:left w:val="single" w:sz="4" w:space="4" w:color="auto"/>
          <w:bottom w:val="single" w:sz="4" w:space="1" w:color="auto"/>
          <w:right w:val="single" w:sz="4" w:space="4" w:color="auto"/>
        </w:pBdr>
      </w:pPr>
      <w:r>
        <w:t xml:space="preserve">from </w:t>
      </w:r>
      <w:proofErr w:type="spellStart"/>
      <w:r>
        <w:t>PortOpt</w:t>
      </w:r>
      <w:proofErr w:type="spellEnd"/>
      <w:r>
        <w:t xml:space="preserve"> import </w:t>
      </w:r>
      <w:proofErr w:type="spellStart"/>
      <w:r>
        <w:t>ObjectiveFunction</w:t>
      </w:r>
      <w:proofErr w:type="spellEnd"/>
    </w:p>
    <w:p w14:paraId="396FA5B0" w14:textId="6E351DB3" w:rsidR="0000347C" w:rsidRDefault="0000347C" w:rsidP="0000347C">
      <w:r>
        <w:t>Example:</w:t>
      </w:r>
    </w:p>
    <w:p w14:paraId="67D34E92" w14:textId="638D9F4D" w:rsidR="0000347C" w:rsidRDefault="0000347C" w:rsidP="00E26F48">
      <w:pPr>
        <w:pBdr>
          <w:top w:val="single" w:sz="4" w:space="1" w:color="auto"/>
          <w:left w:val="single" w:sz="4" w:space="4" w:color="auto"/>
          <w:bottom w:val="single" w:sz="4" w:space="1" w:color="auto"/>
          <w:right w:val="single" w:sz="4" w:space="4" w:color="auto"/>
        </w:pBdr>
      </w:pPr>
      <w:r>
        <w:t xml:space="preserve">from </w:t>
      </w:r>
      <w:proofErr w:type="spellStart"/>
      <w:r w:rsidR="00E26F48">
        <w:t>PortOpt</w:t>
      </w:r>
      <w:proofErr w:type="spellEnd"/>
      <w:r>
        <w:t xml:space="preserve"> import </w:t>
      </w:r>
      <w:proofErr w:type="spellStart"/>
      <w:r>
        <w:t>OptimizationConstraints</w:t>
      </w:r>
      <w:proofErr w:type="spellEnd"/>
    </w:p>
    <w:p w14:paraId="5A0829D1" w14:textId="77777777" w:rsidR="0000347C" w:rsidRDefault="0000347C" w:rsidP="00E26F48">
      <w:pPr>
        <w:pBdr>
          <w:top w:val="single" w:sz="4" w:space="1" w:color="auto"/>
          <w:left w:val="single" w:sz="4" w:space="4" w:color="auto"/>
          <w:bottom w:val="single" w:sz="4" w:space="1" w:color="auto"/>
          <w:right w:val="single" w:sz="4" w:space="4" w:color="auto"/>
        </w:pBdr>
      </w:pPr>
      <w:r>
        <w:t xml:space="preserve">constraints = </w:t>
      </w:r>
      <w:proofErr w:type="spellStart"/>
      <w:r>
        <w:t>OptimizationConstraints</w:t>
      </w:r>
      <w:proofErr w:type="spellEnd"/>
      <w:r>
        <w:t>(</w:t>
      </w:r>
    </w:p>
    <w:p w14:paraId="0639224D" w14:textId="77777777" w:rsidR="0000347C" w:rsidRDefault="0000347C" w:rsidP="00E26F48">
      <w:pPr>
        <w:pBdr>
          <w:top w:val="single" w:sz="4" w:space="1" w:color="auto"/>
          <w:left w:val="single" w:sz="4" w:space="4" w:color="auto"/>
          <w:bottom w:val="single" w:sz="4" w:space="1" w:color="auto"/>
          <w:right w:val="single" w:sz="4" w:space="4" w:color="auto"/>
        </w:pBdr>
      </w:pPr>
      <w:r>
        <w:t xml:space="preserve">    </w:t>
      </w:r>
      <w:proofErr w:type="spellStart"/>
      <w:r>
        <w:t>long_only</w:t>
      </w:r>
      <w:proofErr w:type="spellEnd"/>
      <w:r>
        <w:t>=True,</w:t>
      </w:r>
    </w:p>
    <w:p w14:paraId="58E5A29D" w14:textId="77777777" w:rsidR="0000347C" w:rsidRDefault="0000347C" w:rsidP="00E26F48">
      <w:pPr>
        <w:pBdr>
          <w:top w:val="single" w:sz="4" w:space="1" w:color="auto"/>
          <w:left w:val="single" w:sz="4" w:space="4" w:color="auto"/>
          <w:bottom w:val="single" w:sz="4" w:space="1" w:color="auto"/>
          <w:right w:val="single" w:sz="4" w:space="4" w:color="auto"/>
        </w:pBdr>
      </w:pPr>
      <w:r>
        <w:t xml:space="preserve">    </w:t>
      </w:r>
      <w:proofErr w:type="spellStart"/>
      <w:r>
        <w:t>target_return</w:t>
      </w:r>
      <w:proofErr w:type="spellEnd"/>
      <w:r>
        <w:t>=0.10,</w:t>
      </w:r>
    </w:p>
    <w:p w14:paraId="7C9C352D" w14:textId="77777777" w:rsidR="0000347C" w:rsidRDefault="0000347C" w:rsidP="00E26F48">
      <w:pPr>
        <w:pBdr>
          <w:top w:val="single" w:sz="4" w:space="1" w:color="auto"/>
          <w:left w:val="single" w:sz="4" w:space="4" w:color="auto"/>
          <w:bottom w:val="single" w:sz="4" w:space="1" w:color="auto"/>
          <w:right w:val="single" w:sz="4" w:space="4" w:color="auto"/>
        </w:pBdr>
      </w:pPr>
      <w:r>
        <w:t xml:space="preserve">    </w:t>
      </w:r>
      <w:proofErr w:type="spellStart"/>
      <w:r>
        <w:t>target_risk</w:t>
      </w:r>
      <w:proofErr w:type="spellEnd"/>
      <w:r>
        <w:t>=0.15</w:t>
      </w:r>
    </w:p>
    <w:p w14:paraId="0FB0FEE1" w14:textId="77777777" w:rsidR="0000347C" w:rsidRDefault="0000347C" w:rsidP="00E26F48">
      <w:pPr>
        <w:pBdr>
          <w:top w:val="single" w:sz="4" w:space="1" w:color="auto"/>
          <w:left w:val="single" w:sz="4" w:space="4" w:color="auto"/>
          <w:bottom w:val="single" w:sz="4" w:space="1" w:color="auto"/>
          <w:right w:val="single" w:sz="4" w:space="4" w:color="auto"/>
        </w:pBdr>
      </w:pPr>
      <w:r>
        <w:t>)</w:t>
      </w:r>
    </w:p>
    <w:p w14:paraId="5F37524E" w14:textId="77777777" w:rsidR="0000347C" w:rsidRDefault="0000347C" w:rsidP="00E26F48">
      <w:pPr>
        <w:pBdr>
          <w:top w:val="single" w:sz="4" w:space="1" w:color="auto"/>
          <w:left w:val="single" w:sz="4" w:space="4" w:color="auto"/>
          <w:bottom w:val="single" w:sz="4" w:space="1" w:color="auto"/>
          <w:right w:val="single" w:sz="4" w:space="4" w:color="auto"/>
        </w:pBdr>
      </w:pPr>
      <w:r>
        <w:t xml:space="preserve">result = </w:t>
      </w:r>
      <w:proofErr w:type="spellStart"/>
      <w:r>
        <w:t>optimizer.optimize</w:t>
      </w:r>
      <w:proofErr w:type="spellEnd"/>
      <w:r>
        <w:t>(</w:t>
      </w:r>
    </w:p>
    <w:p w14:paraId="685D634F" w14:textId="77777777" w:rsidR="0000347C" w:rsidRDefault="0000347C" w:rsidP="00E26F48">
      <w:pPr>
        <w:pBdr>
          <w:top w:val="single" w:sz="4" w:space="1" w:color="auto"/>
          <w:left w:val="single" w:sz="4" w:space="4" w:color="auto"/>
          <w:bottom w:val="single" w:sz="4" w:space="1" w:color="auto"/>
          <w:right w:val="single" w:sz="4" w:space="4" w:color="auto"/>
        </w:pBdr>
      </w:pPr>
      <w:r>
        <w:t xml:space="preserve">    objective=</w:t>
      </w:r>
      <w:proofErr w:type="spellStart"/>
      <w:r>
        <w:t>ObjectiveFunction.MEAN_VARIANCE</w:t>
      </w:r>
      <w:proofErr w:type="spellEnd"/>
      <w:r>
        <w:t>,</w:t>
      </w:r>
    </w:p>
    <w:p w14:paraId="60636B1E" w14:textId="65DB6792" w:rsidR="0000347C" w:rsidRDefault="0000347C" w:rsidP="00E26F48">
      <w:pPr>
        <w:pBdr>
          <w:top w:val="single" w:sz="4" w:space="1" w:color="auto"/>
          <w:left w:val="single" w:sz="4" w:space="4" w:color="auto"/>
          <w:bottom w:val="single" w:sz="4" w:space="1" w:color="auto"/>
          <w:right w:val="single" w:sz="4" w:space="4" w:color="auto"/>
        </w:pBdr>
      </w:pPr>
      <w:r>
        <w:t xml:space="preserve">    constraints=constraints)</w:t>
      </w:r>
    </w:p>
    <w:p w14:paraId="1BE67D3D" w14:textId="77777777" w:rsidR="00E26F48" w:rsidRDefault="00E26F48" w:rsidP="00E26F48">
      <w:r>
        <w:t># Access results</w:t>
      </w:r>
    </w:p>
    <w:p w14:paraId="745F4368" w14:textId="77777777" w:rsidR="00E26F48" w:rsidRDefault="00E26F48" w:rsidP="00E26F48">
      <w:pPr>
        <w:pBdr>
          <w:top w:val="single" w:sz="4" w:space="1" w:color="auto"/>
          <w:left w:val="single" w:sz="4" w:space="4" w:color="auto"/>
          <w:bottom w:val="single" w:sz="4" w:space="1" w:color="auto"/>
          <w:right w:val="single" w:sz="4" w:space="4" w:color="auto"/>
        </w:pBdr>
      </w:pPr>
      <w:proofErr w:type="spellStart"/>
      <w:r>
        <w:t>optimal_weights</w:t>
      </w:r>
      <w:proofErr w:type="spellEnd"/>
      <w:r>
        <w:t xml:space="preserve"> = result['weights']</w:t>
      </w:r>
    </w:p>
    <w:p w14:paraId="05A9DA1B" w14:textId="77777777" w:rsidR="00E26F48" w:rsidRDefault="00E26F48" w:rsidP="00E26F48">
      <w:pPr>
        <w:pBdr>
          <w:top w:val="single" w:sz="4" w:space="1" w:color="auto"/>
          <w:left w:val="single" w:sz="4" w:space="4" w:color="auto"/>
          <w:bottom w:val="single" w:sz="4" w:space="1" w:color="auto"/>
          <w:right w:val="single" w:sz="4" w:space="4" w:color="auto"/>
        </w:pBdr>
      </w:pPr>
      <w:proofErr w:type="spellStart"/>
      <w:r>
        <w:t>expected_return</w:t>
      </w:r>
      <w:proofErr w:type="spellEnd"/>
      <w:r>
        <w:t xml:space="preserve"> = result['return']</w:t>
      </w:r>
    </w:p>
    <w:p w14:paraId="6020F1E2" w14:textId="77777777" w:rsidR="00E26F48" w:rsidRDefault="00E26F48" w:rsidP="00E26F48">
      <w:pPr>
        <w:pBdr>
          <w:top w:val="single" w:sz="4" w:space="1" w:color="auto"/>
          <w:left w:val="single" w:sz="4" w:space="4" w:color="auto"/>
          <w:bottom w:val="single" w:sz="4" w:space="1" w:color="auto"/>
          <w:right w:val="single" w:sz="4" w:space="4" w:color="auto"/>
        </w:pBdr>
      </w:pPr>
      <w:proofErr w:type="spellStart"/>
      <w:r>
        <w:t>portfolio_risk</w:t>
      </w:r>
      <w:proofErr w:type="spellEnd"/>
      <w:r>
        <w:t xml:space="preserve"> = result['risk']</w:t>
      </w:r>
    </w:p>
    <w:p w14:paraId="6AEC4E28" w14:textId="77777777" w:rsidR="00E26F48" w:rsidRDefault="00E26F48" w:rsidP="00E26F48">
      <w:pPr>
        <w:pBdr>
          <w:top w:val="single" w:sz="4" w:space="1" w:color="auto"/>
          <w:left w:val="single" w:sz="4" w:space="4" w:color="auto"/>
          <w:bottom w:val="single" w:sz="4" w:space="1" w:color="auto"/>
          <w:right w:val="single" w:sz="4" w:space="4" w:color="auto"/>
        </w:pBdr>
      </w:pPr>
      <w:proofErr w:type="spellStart"/>
      <w:r>
        <w:t>sharpe_ratio</w:t>
      </w:r>
      <w:proofErr w:type="spellEnd"/>
      <w:r>
        <w:t xml:space="preserve"> = result['</w:t>
      </w:r>
      <w:proofErr w:type="spellStart"/>
      <w:r>
        <w:t>sharpe_ratio</w:t>
      </w:r>
      <w:proofErr w:type="spellEnd"/>
      <w:r>
        <w:t>']</w:t>
      </w:r>
    </w:p>
    <w:p w14:paraId="3E7456CE" w14:textId="61115170" w:rsidR="0000347C" w:rsidRDefault="0000347C" w:rsidP="0000347C"/>
    <w:p w14:paraId="02628934" w14:textId="234CF09C" w:rsidR="0000347C" w:rsidRDefault="00E26F48" w:rsidP="0000347C">
      <w:pPr>
        <w:rPr>
          <w:rFonts w:ascii="Franklin Gothic Book" w:hAnsi="Franklin Gothic Book"/>
          <w:color w:val="595959" w:themeColor="text1" w:themeTint="A6"/>
          <w:spacing w:val="20"/>
          <w:sz w:val="44"/>
          <w:szCs w:val="28"/>
          <w:lang w:bidi="en-GB"/>
        </w:rPr>
      </w:pPr>
      <w:r>
        <w:rPr>
          <w:rFonts w:ascii="Franklin Gothic Book" w:hAnsi="Franklin Gothic Book"/>
          <w:color w:val="595959" w:themeColor="text1" w:themeTint="A6"/>
          <w:spacing w:val="20"/>
          <w:sz w:val="44"/>
          <w:szCs w:val="28"/>
          <w:lang w:bidi="en-GB"/>
        </w:rPr>
        <w:t>4</w:t>
      </w:r>
      <w:r w:rsidRPr="0000347C">
        <w:rPr>
          <w:rFonts w:ascii="Franklin Gothic Book" w:hAnsi="Franklin Gothic Book"/>
          <w:color w:val="595959" w:themeColor="text1" w:themeTint="A6"/>
          <w:spacing w:val="20"/>
          <w:sz w:val="44"/>
          <w:szCs w:val="28"/>
          <w:lang w:bidi="en-GB"/>
        </w:rPr>
        <w:t xml:space="preserve">. </w:t>
      </w:r>
      <w:r w:rsidRPr="00E26F48">
        <w:rPr>
          <w:rFonts w:ascii="Franklin Gothic Book" w:hAnsi="Franklin Gothic Book"/>
          <w:color w:val="595959" w:themeColor="text1" w:themeTint="A6"/>
          <w:spacing w:val="20"/>
          <w:sz w:val="44"/>
          <w:szCs w:val="28"/>
          <w:lang w:bidi="en-GB"/>
        </w:rPr>
        <w:t>WORKING WITH CONSTRAINTS</w:t>
      </w:r>
    </w:p>
    <w:p w14:paraId="5EB7BAD5" w14:textId="77777777" w:rsidR="005164AB" w:rsidRDefault="005164AB" w:rsidP="005164AB">
      <w:r>
        <w:t>Constraints are essential for creating realistic and implementable portfolios. The framework provides several types of constraints that can be combined to match specific investment requirements:</w:t>
      </w:r>
    </w:p>
    <w:p w14:paraId="49875D96" w14:textId="77777777" w:rsidR="005164AB" w:rsidRDefault="005164AB" w:rsidP="005164AB">
      <w:r>
        <w:t>Group Constraints: Useful for:</w:t>
      </w:r>
    </w:p>
    <w:p w14:paraId="44A5888D" w14:textId="77777777" w:rsidR="005164AB" w:rsidRDefault="005164AB" w:rsidP="005164AB">
      <w:pPr>
        <w:pStyle w:val="ListParagraph"/>
        <w:numPr>
          <w:ilvl w:val="0"/>
          <w:numId w:val="23"/>
        </w:numPr>
      </w:pPr>
      <w:r>
        <w:t>Sector allocation limits</w:t>
      </w:r>
    </w:p>
    <w:p w14:paraId="1D7450EE" w14:textId="77777777" w:rsidR="005164AB" w:rsidRDefault="005164AB" w:rsidP="005164AB">
      <w:pPr>
        <w:pStyle w:val="ListParagraph"/>
        <w:numPr>
          <w:ilvl w:val="0"/>
          <w:numId w:val="23"/>
        </w:numPr>
      </w:pPr>
      <w:r>
        <w:t>Geographic exposure controls</w:t>
      </w:r>
    </w:p>
    <w:p w14:paraId="12518DC9" w14:textId="77777777" w:rsidR="005164AB" w:rsidRDefault="005164AB" w:rsidP="005164AB">
      <w:pPr>
        <w:pStyle w:val="ListParagraph"/>
        <w:numPr>
          <w:ilvl w:val="0"/>
          <w:numId w:val="23"/>
        </w:numPr>
      </w:pPr>
      <w:r>
        <w:t>Asset class restrictions</w:t>
      </w:r>
    </w:p>
    <w:p w14:paraId="5DB90AE5" w14:textId="77777777" w:rsidR="005164AB" w:rsidRDefault="005164AB" w:rsidP="005164AB">
      <w:pPr>
        <w:pStyle w:val="ListParagraph"/>
        <w:numPr>
          <w:ilvl w:val="0"/>
          <w:numId w:val="23"/>
        </w:numPr>
      </w:pPr>
      <w:r>
        <w:t>Risk factor exposure limits</w:t>
      </w:r>
    </w:p>
    <w:p w14:paraId="26290777" w14:textId="77777777" w:rsidR="005164AB" w:rsidRDefault="005164AB" w:rsidP="005164AB">
      <w:r>
        <w:t>Box Constraints: Appropriate for:</w:t>
      </w:r>
    </w:p>
    <w:p w14:paraId="7A600F6D" w14:textId="77777777" w:rsidR="005164AB" w:rsidRDefault="005164AB" w:rsidP="005164AB">
      <w:pPr>
        <w:pStyle w:val="ListParagraph"/>
        <w:numPr>
          <w:ilvl w:val="0"/>
          <w:numId w:val="24"/>
        </w:numPr>
      </w:pPr>
      <w:r>
        <w:t>Individual position limits</w:t>
      </w:r>
    </w:p>
    <w:p w14:paraId="523CC654" w14:textId="77777777" w:rsidR="005164AB" w:rsidRDefault="005164AB" w:rsidP="005164AB">
      <w:pPr>
        <w:pStyle w:val="ListParagraph"/>
        <w:numPr>
          <w:ilvl w:val="0"/>
          <w:numId w:val="24"/>
        </w:numPr>
      </w:pPr>
      <w:r>
        <w:t>Regulatory requirements</w:t>
      </w:r>
    </w:p>
    <w:p w14:paraId="00915691" w14:textId="77777777" w:rsidR="005164AB" w:rsidRDefault="005164AB" w:rsidP="005164AB">
      <w:pPr>
        <w:pStyle w:val="ListParagraph"/>
        <w:numPr>
          <w:ilvl w:val="0"/>
          <w:numId w:val="24"/>
        </w:numPr>
      </w:pPr>
      <w:r>
        <w:t>Liquidity considerations</w:t>
      </w:r>
    </w:p>
    <w:p w14:paraId="62B2A82E" w14:textId="77777777" w:rsidR="005164AB" w:rsidRDefault="005164AB" w:rsidP="005164AB">
      <w:pPr>
        <w:pStyle w:val="ListParagraph"/>
        <w:numPr>
          <w:ilvl w:val="0"/>
          <w:numId w:val="24"/>
        </w:numPr>
      </w:pPr>
      <w:r>
        <w:t>Concentration risk management</w:t>
      </w:r>
    </w:p>
    <w:p w14:paraId="7AEACCB1" w14:textId="77777777" w:rsidR="005164AB" w:rsidRDefault="005164AB" w:rsidP="005164AB"/>
    <w:p w14:paraId="08B37DE4" w14:textId="77777777" w:rsidR="005164AB" w:rsidRDefault="005164AB" w:rsidP="005164AB"/>
    <w:p w14:paraId="0CD5FB2A" w14:textId="77777777" w:rsidR="005164AB" w:rsidRDefault="005164AB" w:rsidP="005164AB"/>
    <w:p w14:paraId="1CBBA1C2" w14:textId="77777777" w:rsidR="005164AB" w:rsidRDefault="005164AB" w:rsidP="005164AB">
      <w:r>
        <w:lastRenderedPageBreak/>
        <w:t>Turnover Constraints: Important for:</w:t>
      </w:r>
    </w:p>
    <w:p w14:paraId="60A21E1F" w14:textId="77777777" w:rsidR="005164AB" w:rsidRDefault="005164AB" w:rsidP="005164AB">
      <w:pPr>
        <w:pStyle w:val="ListParagraph"/>
        <w:numPr>
          <w:ilvl w:val="0"/>
          <w:numId w:val="25"/>
        </w:numPr>
      </w:pPr>
      <w:r>
        <w:t>Transaction cost control</w:t>
      </w:r>
    </w:p>
    <w:p w14:paraId="466A77FC" w14:textId="77777777" w:rsidR="005164AB" w:rsidRDefault="005164AB" w:rsidP="005164AB">
      <w:pPr>
        <w:pStyle w:val="ListParagraph"/>
        <w:numPr>
          <w:ilvl w:val="0"/>
          <w:numId w:val="25"/>
        </w:numPr>
      </w:pPr>
      <w:r>
        <w:t>Portfolio stability</w:t>
      </w:r>
    </w:p>
    <w:p w14:paraId="7D89C786" w14:textId="77777777" w:rsidR="005164AB" w:rsidRDefault="005164AB" w:rsidP="005164AB">
      <w:pPr>
        <w:pStyle w:val="ListParagraph"/>
        <w:numPr>
          <w:ilvl w:val="0"/>
          <w:numId w:val="25"/>
        </w:numPr>
      </w:pPr>
      <w:r>
        <w:t>Trading frequency reduction</w:t>
      </w:r>
    </w:p>
    <w:p w14:paraId="29B85CBD" w14:textId="77777777" w:rsidR="005164AB" w:rsidRDefault="005164AB" w:rsidP="005164AB">
      <w:pPr>
        <w:pStyle w:val="ListParagraph"/>
        <w:numPr>
          <w:ilvl w:val="0"/>
          <w:numId w:val="25"/>
        </w:numPr>
      </w:pPr>
      <w:r>
        <w:t>Market impact management</w:t>
      </w:r>
    </w:p>
    <w:p w14:paraId="12752FC9" w14:textId="77777777" w:rsidR="005164AB" w:rsidRDefault="005164AB" w:rsidP="005164AB">
      <w:r>
        <w:t>Tracking Error Constraints: Valuable for:</w:t>
      </w:r>
    </w:p>
    <w:p w14:paraId="68977EE9" w14:textId="77777777" w:rsidR="005164AB" w:rsidRDefault="005164AB" w:rsidP="005164AB">
      <w:pPr>
        <w:pStyle w:val="ListParagraph"/>
        <w:numPr>
          <w:ilvl w:val="0"/>
          <w:numId w:val="26"/>
        </w:numPr>
      </w:pPr>
      <w:r>
        <w:t>Benchmark-relative management</w:t>
      </w:r>
    </w:p>
    <w:p w14:paraId="16EC8E88" w14:textId="77777777" w:rsidR="005164AB" w:rsidRDefault="005164AB" w:rsidP="005164AB">
      <w:pPr>
        <w:pStyle w:val="ListParagraph"/>
        <w:numPr>
          <w:ilvl w:val="0"/>
          <w:numId w:val="26"/>
        </w:numPr>
      </w:pPr>
      <w:r>
        <w:t>Active risk control</w:t>
      </w:r>
    </w:p>
    <w:p w14:paraId="0C24C1BD" w14:textId="77777777" w:rsidR="005164AB" w:rsidRDefault="005164AB" w:rsidP="005164AB">
      <w:pPr>
        <w:pStyle w:val="ListParagraph"/>
        <w:numPr>
          <w:ilvl w:val="0"/>
          <w:numId w:val="26"/>
        </w:numPr>
      </w:pPr>
      <w:r>
        <w:t>Investment mandate compliance</w:t>
      </w:r>
    </w:p>
    <w:p w14:paraId="2784E289" w14:textId="79292A53" w:rsidR="005164AB" w:rsidRDefault="005164AB" w:rsidP="005164AB">
      <w:pPr>
        <w:pStyle w:val="ListParagraph"/>
        <w:numPr>
          <w:ilvl w:val="0"/>
          <w:numId w:val="26"/>
        </w:numPr>
      </w:pPr>
      <w:r>
        <w:t>Performance attribution</w:t>
      </w:r>
    </w:p>
    <w:p w14:paraId="2D8FDB90" w14:textId="77777777" w:rsidR="005164AB" w:rsidRDefault="005164AB" w:rsidP="005164AB">
      <w:pPr>
        <w:pStyle w:val="ListParagraph"/>
      </w:pPr>
    </w:p>
    <w:p w14:paraId="47A398B1" w14:textId="65EF4708" w:rsidR="00E26F48" w:rsidRDefault="00E26F48" w:rsidP="00E26F48">
      <w:r>
        <w:t>Types of Constraints:</w:t>
      </w:r>
    </w:p>
    <w:p w14:paraId="26444EC1" w14:textId="79ED05BF" w:rsidR="00E26F48" w:rsidRDefault="00E26F48" w:rsidP="00E26F48">
      <w:pPr>
        <w:pStyle w:val="ListParagraph"/>
        <w:numPr>
          <w:ilvl w:val="0"/>
          <w:numId w:val="17"/>
        </w:numPr>
        <w:rPr>
          <w:b/>
          <w:bCs/>
        </w:rPr>
      </w:pPr>
      <w:r w:rsidRPr="00E26F48">
        <w:rPr>
          <w:b/>
          <w:bCs/>
        </w:rPr>
        <w:t>Group Constraints</w:t>
      </w:r>
    </w:p>
    <w:p w14:paraId="0C864E04" w14:textId="72F28585" w:rsidR="00E26F48" w:rsidRDefault="00E26F48" w:rsidP="00E26F48">
      <w:pPr>
        <w:pStyle w:val="ListParagraph"/>
        <w:numPr>
          <w:ilvl w:val="0"/>
          <w:numId w:val="17"/>
        </w:numPr>
        <w:rPr>
          <w:b/>
          <w:bCs/>
        </w:rPr>
      </w:pPr>
      <w:r w:rsidRPr="00E26F48">
        <w:rPr>
          <w:b/>
          <w:bCs/>
        </w:rPr>
        <w:t>Box Constraints</w:t>
      </w:r>
    </w:p>
    <w:p w14:paraId="5D1B7045" w14:textId="590FC074" w:rsidR="00E26F48" w:rsidRDefault="00E26F48" w:rsidP="00E26F48">
      <w:pPr>
        <w:pStyle w:val="ListParagraph"/>
        <w:numPr>
          <w:ilvl w:val="0"/>
          <w:numId w:val="17"/>
        </w:numPr>
        <w:rPr>
          <w:b/>
          <w:bCs/>
        </w:rPr>
      </w:pPr>
      <w:r w:rsidRPr="00E26F48">
        <w:rPr>
          <w:b/>
          <w:bCs/>
        </w:rPr>
        <w:t>Turnover Constraints</w:t>
      </w:r>
    </w:p>
    <w:p w14:paraId="4BAF2809" w14:textId="5BB888A6" w:rsidR="00E26F48" w:rsidRDefault="00E26F48" w:rsidP="00E26F48">
      <w:pPr>
        <w:pStyle w:val="ListParagraph"/>
        <w:numPr>
          <w:ilvl w:val="0"/>
          <w:numId w:val="17"/>
        </w:numPr>
        <w:rPr>
          <w:b/>
          <w:bCs/>
        </w:rPr>
      </w:pPr>
      <w:r w:rsidRPr="00E26F48">
        <w:rPr>
          <w:b/>
          <w:bCs/>
        </w:rPr>
        <w:t>Tracking Error Constraints</w:t>
      </w:r>
    </w:p>
    <w:p w14:paraId="08532C56" w14:textId="78DD7954" w:rsidR="00E26F48" w:rsidRDefault="00E26F48" w:rsidP="00E26F48">
      <w:pPr>
        <w:pStyle w:val="ListParagraph"/>
        <w:numPr>
          <w:ilvl w:val="0"/>
          <w:numId w:val="17"/>
        </w:numPr>
        <w:rPr>
          <w:b/>
          <w:bCs/>
        </w:rPr>
      </w:pPr>
      <w:r w:rsidRPr="00E26F48">
        <w:rPr>
          <w:b/>
          <w:bCs/>
        </w:rPr>
        <w:t>Combined Constraints</w:t>
      </w:r>
    </w:p>
    <w:p w14:paraId="6F7ADD61" w14:textId="77777777" w:rsidR="00E26F48" w:rsidRDefault="00E26F48" w:rsidP="00E26F48">
      <w:pPr>
        <w:rPr>
          <w:b/>
          <w:bCs/>
        </w:rPr>
      </w:pPr>
    </w:p>
    <w:p w14:paraId="03708A73" w14:textId="359F8364" w:rsidR="00E26F48" w:rsidRPr="00E26F48" w:rsidRDefault="00E26F48" w:rsidP="00E26F48">
      <w:pPr>
        <w:pBdr>
          <w:bottom w:val="single" w:sz="6" w:space="1" w:color="auto"/>
        </w:pBdr>
        <w:rPr>
          <w:b/>
          <w:bCs/>
        </w:rPr>
      </w:pPr>
      <w:r>
        <w:rPr>
          <w:b/>
          <w:bCs/>
        </w:rPr>
        <w:t xml:space="preserve">To 1. </w:t>
      </w:r>
      <w:r w:rsidRPr="00E26F48">
        <w:rPr>
          <w:b/>
          <w:bCs/>
        </w:rPr>
        <w:t>Group Constraints</w:t>
      </w:r>
    </w:p>
    <w:p w14:paraId="26B2F523" w14:textId="77777777" w:rsidR="00E26F48" w:rsidRDefault="00E26F48" w:rsidP="00E26F48">
      <w:r>
        <w:t>Example:</w:t>
      </w:r>
    </w:p>
    <w:p w14:paraId="5209EA04"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from </w:t>
      </w:r>
      <w:proofErr w:type="spellStart"/>
      <w:r>
        <w:t>PortOpt</w:t>
      </w:r>
      <w:proofErr w:type="spellEnd"/>
      <w:r>
        <w:t xml:space="preserve"> import </w:t>
      </w:r>
      <w:proofErr w:type="spellStart"/>
      <w:r>
        <w:t>GroupConstraint</w:t>
      </w:r>
      <w:proofErr w:type="spellEnd"/>
    </w:p>
    <w:p w14:paraId="6163749E" w14:textId="77777777" w:rsidR="00E26F48" w:rsidRDefault="00E26F48" w:rsidP="00E26F48">
      <w:pPr>
        <w:pBdr>
          <w:top w:val="single" w:sz="4" w:space="1" w:color="auto"/>
          <w:left w:val="single" w:sz="4" w:space="4" w:color="auto"/>
          <w:bottom w:val="single" w:sz="4" w:space="1" w:color="auto"/>
          <w:right w:val="single" w:sz="4" w:space="4" w:color="auto"/>
        </w:pBdr>
      </w:pPr>
    </w:p>
    <w:p w14:paraId="3F7DB115" w14:textId="77777777" w:rsidR="00E26F48" w:rsidRDefault="00E26F48" w:rsidP="00E26F48">
      <w:pPr>
        <w:pBdr>
          <w:top w:val="single" w:sz="4" w:space="1" w:color="auto"/>
          <w:left w:val="single" w:sz="4" w:space="4" w:color="auto"/>
          <w:bottom w:val="single" w:sz="4" w:space="1" w:color="auto"/>
          <w:right w:val="single" w:sz="4" w:space="4" w:color="auto"/>
        </w:pBdr>
      </w:pPr>
      <w:proofErr w:type="spellStart"/>
      <w:r>
        <w:t>tech_sector</w:t>
      </w:r>
      <w:proofErr w:type="spellEnd"/>
      <w:r>
        <w:t xml:space="preserve"> = </w:t>
      </w:r>
      <w:proofErr w:type="spellStart"/>
      <w:r>
        <w:t>GroupConstraint</w:t>
      </w:r>
      <w:proofErr w:type="spellEnd"/>
      <w:r>
        <w:t>(</w:t>
      </w:r>
    </w:p>
    <w:p w14:paraId="53FF4ABE"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assets=[0, 1, 2],  # Asset indices</w:t>
      </w:r>
    </w:p>
    <w:p w14:paraId="41F0AB9C" w14:textId="35FE2327" w:rsidR="00E26F48" w:rsidRDefault="00E26F48" w:rsidP="00E26F48">
      <w:pPr>
        <w:pBdr>
          <w:top w:val="single" w:sz="4" w:space="1" w:color="auto"/>
          <w:left w:val="single" w:sz="4" w:space="4" w:color="auto"/>
          <w:bottom w:val="single" w:sz="4" w:space="1" w:color="auto"/>
          <w:right w:val="single" w:sz="4" w:space="4" w:color="auto"/>
        </w:pBdr>
      </w:pPr>
      <w:r>
        <w:t xml:space="preserve">    bounds=(0.1, 0.4)  # Min 10%, Max 40%)</w:t>
      </w:r>
    </w:p>
    <w:p w14:paraId="48F44548" w14:textId="77777777" w:rsidR="00E26F48" w:rsidRDefault="00E26F48" w:rsidP="00E26F48">
      <w:pPr>
        <w:pBdr>
          <w:top w:val="single" w:sz="4" w:space="1" w:color="auto"/>
          <w:left w:val="single" w:sz="4" w:space="4" w:color="auto"/>
          <w:bottom w:val="single" w:sz="4" w:space="1" w:color="auto"/>
          <w:right w:val="single" w:sz="4" w:space="4" w:color="auto"/>
        </w:pBdr>
      </w:pPr>
    </w:p>
    <w:p w14:paraId="5E12AB2E" w14:textId="77777777" w:rsidR="00E26F48" w:rsidRDefault="00E26F48" w:rsidP="00E26F48">
      <w:pPr>
        <w:pBdr>
          <w:top w:val="single" w:sz="4" w:space="1" w:color="auto"/>
          <w:left w:val="single" w:sz="4" w:space="4" w:color="auto"/>
          <w:bottom w:val="single" w:sz="4" w:space="1" w:color="auto"/>
          <w:right w:val="single" w:sz="4" w:space="4" w:color="auto"/>
        </w:pBdr>
      </w:pPr>
      <w:proofErr w:type="spellStart"/>
      <w:r>
        <w:t>finance_sector</w:t>
      </w:r>
      <w:proofErr w:type="spellEnd"/>
      <w:r>
        <w:t xml:space="preserve"> = </w:t>
      </w:r>
      <w:proofErr w:type="spellStart"/>
      <w:r>
        <w:t>GroupConstraint</w:t>
      </w:r>
      <w:proofErr w:type="spellEnd"/>
      <w:r>
        <w:t>(</w:t>
      </w:r>
    </w:p>
    <w:p w14:paraId="0D3DDD41"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assets=[3, 4, 5],</w:t>
      </w:r>
    </w:p>
    <w:p w14:paraId="3C11F205" w14:textId="71975500" w:rsidR="00E26F48" w:rsidRDefault="00E26F48" w:rsidP="00E26F48">
      <w:pPr>
        <w:pBdr>
          <w:top w:val="single" w:sz="4" w:space="1" w:color="auto"/>
          <w:left w:val="single" w:sz="4" w:space="4" w:color="auto"/>
          <w:bottom w:val="single" w:sz="4" w:space="1" w:color="auto"/>
          <w:right w:val="single" w:sz="4" w:space="4" w:color="auto"/>
        </w:pBdr>
      </w:pPr>
      <w:r>
        <w:t xml:space="preserve">    bounds=(0.15, 0.35))</w:t>
      </w:r>
    </w:p>
    <w:p w14:paraId="177E768C" w14:textId="77777777" w:rsidR="00E26F48" w:rsidRDefault="00E26F48" w:rsidP="00E26F48">
      <w:pPr>
        <w:pBdr>
          <w:top w:val="single" w:sz="4" w:space="1" w:color="auto"/>
          <w:left w:val="single" w:sz="4" w:space="4" w:color="auto"/>
          <w:bottom w:val="single" w:sz="4" w:space="1" w:color="auto"/>
          <w:right w:val="single" w:sz="4" w:space="4" w:color="auto"/>
        </w:pBdr>
      </w:pPr>
    </w:p>
    <w:p w14:paraId="69968C55"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constraints = </w:t>
      </w:r>
      <w:proofErr w:type="spellStart"/>
      <w:r>
        <w:t>OptimizationConstraints</w:t>
      </w:r>
      <w:proofErr w:type="spellEnd"/>
      <w:r>
        <w:t>(</w:t>
      </w:r>
    </w:p>
    <w:p w14:paraId="4F9290EA"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group_constraints</w:t>
      </w:r>
      <w:proofErr w:type="spellEnd"/>
      <w:r>
        <w:t>={</w:t>
      </w:r>
    </w:p>
    <w:p w14:paraId="44CE3A66"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'tech': </w:t>
      </w:r>
      <w:proofErr w:type="spellStart"/>
      <w:r>
        <w:t>tech_sector</w:t>
      </w:r>
      <w:proofErr w:type="spellEnd"/>
      <w:r>
        <w:t>,</w:t>
      </w:r>
    </w:p>
    <w:p w14:paraId="2C737AE9" w14:textId="55A4C5ED" w:rsidR="00E26F48" w:rsidRDefault="00E26F48" w:rsidP="00E26F48">
      <w:pPr>
        <w:pBdr>
          <w:top w:val="single" w:sz="4" w:space="1" w:color="auto"/>
          <w:left w:val="single" w:sz="4" w:space="4" w:color="auto"/>
          <w:bottom w:val="single" w:sz="4" w:space="1" w:color="auto"/>
          <w:right w:val="single" w:sz="4" w:space="4" w:color="auto"/>
        </w:pBdr>
      </w:pPr>
      <w:r>
        <w:t xml:space="preserve">        'finance': </w:t>
      </w:r>
      <w:proofErr w:type="spellStart"/>
      <w:r>
        <w:t>finance_sector</w:t>
      </w:r>
      <w:proofErr w:type="spellEnd"/>
      <w:r>
        <w:t xml:space="preserve">    }</w:t>
      </w:r>
    </w:p>
    <w:p w14:paraId="653F089F" w14:textId="77777777" w:rsidR="00E26F48" w:rsidRDefault="00E26F48" w:rsidP="00E26F48">
      <w:pPr>
        <w:pBdr>
          <w:top w:val="single" w:sz="4" w:space="1" w:color="auto"/>
          <w:left w:val="single" w:sz="4" w:space="4" w:color="auto"/>
          <w:bottom w:val="single" w:sz="4" w:space="1" w:color="auto"/>
          <w:right w:val="single" w:sz="4" w:space="4" w:color="auto"/>
        </w:pBdr>
      </w:pPr>
      <w:r>
        <w:t>)</w:t>
      </w:r>
    </w:p>
    <w:p w14:paraId="74C493AA" w14:textId="16F45793" w:rsidR="00E26F48" w:rsidRDefault="00E26F48">
      <w:pPr>
        <w:spacing w:after="200"/>
        <w:rPr>
          <w:b/>
          <w:bCs/>
        </w:rPr>
      </w:pPr>
      <w:r>
        <w:rPr>
          <w:b/>
          <w:bCs/>
        </w:rPr>
        <w:br w:type="page"/>
      </w:r>
    </w:p>
    <w:p w14:paraId="296953D1" w14:textId="727B063C" w:rsidR="00E26F48" w:rsidRPr="00E26F48" w:rsidRDefault="00E26F48" w:rsidP="00E26F48">
      <w:pPr>
        <w:pBdr>
          <w:bottom w:val="single" w:sz="6" w:space="1" w:color="auto"/>
        </w:pBdr>
        <w:rPr>
          <w:b/>
          <w:bCs/>
        </w:rPr>
      </w:pPr>
      <w:r>
        <w:rPr>
          <w:b/>
          <w:bCs/>
        </w:rPr>
        <w:lastRenderedPageBreak/>
        <w:t xml:space="preserve">To 2. </w:t>
      </w:r>
      <w:r w:rsidRPr="00E26F48">
        <w:rPr>
          <w:b/>
          <w:bCs/>
        </w:rPr>
        <w:t>Box Constraints</w:t>
      </w:r>
    </w:p>
    <w:p w14:paraId="48C14367" w14:textId="77777777" w:rsidR="00E26F48" w:rsidRDefault="00E26F48" w:rsidP="00E26F48">
      <w:r>
        <w:t>Example:</w:t>
      </w:r>
    </w:p>
    <w:p w14:paraId="24EA9C35" w14:textId="606F1BE5" w:rsidR="00E26F48" w:rsidRDefault="00E26F48" w:rsidP="00E26F48">
      <w:pPr>
        <w:pBdr>
          <w:top w:val="single" w:sz="4" w:space="1" w:color="auto"/>
          <w:left w:val="single" w:sz="4" w:space="4" w:color="auto"/>
          <w:bottom w:val="single" w:sz="4" w:space="1" w:color="auto"/>
          <w:right w:val="single" w:sz="4" w:space="4" w:color="auto"/>
        </w:pBdr>
      </w:pPr>
      <w:r>
        <w:br/>
        <w:t xml:space="preserve">constraints = </w:t>
      </w:r>
      <w:proofErr w:type="spellStart"/>
      <w:r>
        <w:t>OptimizationConstraints</w:t>
      </w:r>
      <w:proofErr w:type="spellEnd"/>
      <w:r>
        <w:t>(</w:t>
      </w:r>
    </w:p>
    <w:p w14:paraId="57775214"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box_constraints</w:t>
      </w:r>
      <w:proofErr w:type="spellEnd"/>
      <w:r>
        <w:t>={</w:t>
      </w:r>
    </w:p>
    <w:p w14:paraId="1794A548"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0: (0.05, 0.15),  # Asset 0: min 5%, max 15%</w:t>
      </w:r>
    </w:p>
    <w:p w14:paraId="3C9570BB" w14:textId="77777777" w:rsidR="00E26F48" w:rsidRPr="00DC24C3" w:rsidRDefault="00E26F48" w:rsidP="00E26F48">
      <w:pPr>
        <w:pBdr>
          <w:top w:val="single" w:sz="4" w:space="1" w:color="auto"/>
          <w:left w:val="single" w:sz="4" w:space="4" w:color="auto"/>
          <w:bottom w:val="single" w:sz="4" w:space="1" w:color="auto"/>
          <w:right w:val="single" w:sz="4" w:space="4" w:color="auto"/>
        </w:pBdr>
        <w:rPr>
          <w:lang w:val="da-DK"/>
        </w:rPr>
      </w:pPr>
      <w:r>
        <w:t xml:space="preserve">        </w:t>
      </w:r>
      <w:r w:rsidRPr="00DC24C3">
        <w:rPr>
          <w:lang w:val="da-DK"/>
        </w:rPr>
        <w:t>1: (0.0, 0.20),   # Asset 1: min 0%, max 20%</w:t>
      </w:r>
    </w:p>
    <w:p w14:paraId="4C128AE7" w14:textId="77777777" w:rsidR="00E26F48" w:rsidRPr="00DC24C3" w:rsidRDefault="00E26F48" w:rsidP="00E26F48">
      <w:pPr>
        <w:pBdr>
          <w:top w:val="single" w:sz="4" w:space="1" w:color="auto"/>
          <w:left w:val="single" w:sz="4" w:space="4" w:color="auto"/>
          <w:bottom w:val="single" w:sz="4" w:space="1" w:color="auto"/>
          <w:right w:val="single" w:sz="4" w:space="4" w:color="auto"/>
        </w:pBdr>
        <w:rPr>
          <w:lang w:val="da-DK"/>
        </w:rPr>
      </w:pPr>
      <w:r w:rsidRPr="00DC24C3">
        <w:rPr>
          <w:lang w:val="da-DK"/>
        </w:rPr>
        <w:t xml:space="preserve">        2: (0.10, 0.30)   # Asset 2: min 10%, max 30%</w:t>
      </w:r>
    </w:p>
    <w:p w14:paraId="7E679901" w14:textId="77777777" w:rsidR="00E26F48" w:rsidRDefault="00E26F48" w:rsidP="00E26F48">
      <w:pPr>
        <w:pBdr>
          <w:top w:val="single" w:sz="4" w:space="1" w:color="auto"/>
          <w:left w:val="single" w:sz="4" w:space="4" w:color="auto"/>
          <w:bottom w:val="single" w:sz="4" w:space="1" w:color="auto"/>
          <w:right w:val="single" w:sz="4" w:space="4" w:color="auto"/>
        </w:pBdr>
      </w:pPr>
      <w:r w:rsidRPr="00DC24C3">
        <w:rPr>
          <w:lang w:val="da-DK"/>
        </w:rPr>
        <w:t xml:space="preserve">    </w:t>
      </w:r>
      <w:r>
        <w:t>}</w:t>
      </w:r>
    </w:p>
    <w:p w14:paraId="6765BA71" w14:textId="77777777" w:rsidR="00E26F48" w:rsidRDefault="00E26F48" w:rsidP="00E26F48">
      <w:pPr>
        <w:pBdr>
          <w:top w:val="single" w:sz="4" w:space="1" w:color="auto"/>
          <w:left w:val="single" w:sz="4" w:space="4" w:color="auto"/>
          <w:bottom w:val="single" w:sz="4" w:space="1" w:color="auto"/>
          <w:right w:val="single" w:sz="4" w:space="4" w:color="auto"/>
        </w:pBdr>
      </w:pPr>
      <w:r>
        <w:t>)</w:t>
      </w:r>
    </w:p>
    <w:p w14:paraId="1A543890" w14:textId="40133CA6" w:rsidR="00E26F48" w:rsidRPr="00E26F48" w:rsidRDefault="00E26F48" w:rsidP="00E26F48">
      <w:pPr>
        <w:pBdr>
          <w:bottom w:val="single" w:sz="6" w:space="1" w:color="auto"/>
        </w:pBdr>
        <w:rPr>
          <w:b/>
          <w:bCs/>
        </w:rPr>
      </w:pPr>
      <w:r>
        <w:rPr>
          <w:b/>
          <w:bCs/>
        </w:rPr>
        <w:t xml:space="preserve">To 3. </w:t>
      </w:r>
      <w:r w:rsidRPr="00E26F48">
        <w:rPr>
          <w:b/>
          <w:bCs/>
        </w:rPr>
        <w:t>Turnover Constraints</w:t>
      </w:r>
    </w:p>
    <w:p w14:paraId="2C0AA03D" w14:textId="77777777" w:rsidR="00E26F48" w:rsidRDefault="00E26F48" w:rsidP="00E26F48">
      <w:r>
        <w:t>Example:</w:t>
      </w:r>
    </w:p>
    <w:p w14:paraId="36D05102" w14:textId="77777777" w:rsidR="00E26F48" w:rsidRDefault="00E26F48" w:rsidP="00E26F48">
      <w:pPr>
        <w:pBdr>
          <w:top w:val="single" w:sz="4" w:space="1" w:color="auto"/>
          <w:left w:val="single" w:sz="4" w:space="4" w:color="auto"/>
          <w:bottom w:val="single" w:sz="4" w:space="1" w:color="auto"/>
          <w:right w:val="single" w:sz="4" w:space="4" w:color="auto"/>
        </w:pBdr>
        <w:rPr>
          <w:b/>
          <w:bCs/>
        </w:rPr>
      </w:pPr>
    </w:p>
    <w:p w14:paraId="0EE98BFD"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constraints = </w:t>
      </w:r>
      <w:proofErr w:type="spellStart"/>
      <w:r>
        <w:t>OptimizationConstraints</w:t>
      </w:r>
      <w:proofErr w:type="spellEnd"/>
      <w:r>
        <w:t>(</w:t>
      </w:r>
    </w:p>
    <w:p w14:paraId="30AC345D"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max_turnover</w:t>
      </w:r>
      <w:proofErr w:type="spellEnd"/>
      <w:r>
        <w:t>=0.20  # Maximum 20% turnover</w:t>
      </w:r>
    </w:p>
    <w:p w14:paraId="5961AA40" w14:textId="77777777" w:rsidR="00E26F48" w:rsidRDefault="00E26F48" w:rsidP="00E26F48">
      <w:pPr>
        <w:pBdr>
          <w:top w:val="single" w:sz="4" w:space="1" w:color="auto"/>
          <w:left w:val="single" w:sz="4" w:space="4" w:color="auto"/>
          <w:bottom w:val="single" w:sz="4" w:space="1" w:color="auto"/>
          <w:right w:val="single" w:sz="4" w:space="4" w:color="auto"/>
        </w:pBdr>
      </w:pPr>
      <w:r>
        <w:t>)</w:t>
      </w:r>
    </w:p>
    <w:p w14:paraId="6D3A602F" w14:textId="16EFFD4F" w:rsidR="00E26F48" w:rsidRPr="00E26F48" w:rsidRDefault="00E26F48" w:rsidP="00E26F48">
      <w:pPr>
        <w:pBdr>
          <w:bottom w:val="single" w:sz="6" w:space="1" w:color="auto"/>
        </w:pBdr>
        <w:rPr>
          <w:b/>
          <w:bCs/>
        </w:rPr>
      </w:pPr>
      <w:r>
        <w:rPr>
          <w:b/>
          <w:bCs/>
        </w:rPr>
        <w:t xml:space="preserve">To 4. </w:t>
      </w:r>
      <w:r w:rsidRPr="00E26F48">
        <w:rPr>
          <w:b/>
          <w:bCs/>
        </w:rPr>
        <w:t>Tracking Error Constraints</w:t>
      </w:r>
    </w:p>
    <w:p w14:paraId="7388D372" w14:textId="77777777" w:rsidR="00E26F48" w:rsidRDefault="00E26F48" w:rsidP="00E26F48">
      <w:r>
        <w:t>Example:</w:t>
      </w:r>
    </w:p>
    <w:p w14:paraId="14CB1B28"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constraints = </w:t>
      </w:r>
      <w:proofErr w:type="spellStart"/>
      <w:r>
        <w:t>OptimizationConstraints</w:t>
      </w:r>
      <w:proofErr w:type="spellEnd"/>
      <w:r>
        <w:t>(</w:t>
      </w:r>
    </w:p>
    <w:p w14:paraId="4EDD801B"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max_tracking_error</w:t>
      </w:r>
      <w:proofErr w:type="spellEnd"/>
      <w:r>
        <w:t>=0.05,</w:t>
      </w:r>
    </w:p>
    <w:p w14:paraId="22887CF4"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benchmark_weights</w:t>
      </w:r>
      <w:proofErr w:type="spellEnd"/>
      <w:r>
        <w:t>=</w:t>
      </w:r>
      <w:proofErr w:type="spellStart"/>
      <w:r>
        <w:t>np.array</w:t>
      </w:r>
      <w:proofErr w:type="spellEnd"/>
      <w:r>
        <w:t>([0.2, 0.3, 0.5])</w:t>
      </w:r>
    </w:p>
    <w:p w14:paraId="692E5AC1" w14:textId="77777777" w:rsidR="00E26F48" w:rsidRDefault="00E26F48" w:rsidP="00E26F48">
      <w:pPr>
        <w:pBdr>
          <w:top w:val="single" w:sz="4" w:space="1" w:color="auto"/>
          <w:left w:val="single" w:sz="4" w:space="4" w:color="auto"/>
          <w:bottom w:val="single" w:sz="4" w:space="1" w:color="auto"/>
          <w:right w:val="single" w:sz="4" w:space="4" w:color="auto"/>
        </w:pBdr>
      </w:pPr>
      <w:r>
        <w:t>)</w:t>
      </w:r>
    </w:p>
    <w:p w14:paraId="681CD86F" w14:textId="77777777" w:rsidR="005164AB" w:rsidRDefault="005164AB">
      <w:pPr>
        <w:spacing w:after="200"/>
        <w:rPr>
          <w:b/>
          <w:bCs/>
        </w:rPr>
      </w:pPr>
      <w:r>
        <w:rPr>
          <w:b/>
          <w:bCs/>
        </w:rPr>
        <w:br w:type="page"/>
      </w:r>
    </w:p>
    <w:p w14:paraId="2A2BE921" w14:textId="73178381" w:rsidR="00E26F48" w:rsidRPr="00E26F48" w:rsidRDefault="00E26F48" w:rsidP="00E26F48">
      <w:pPr>
        <w:pBdr>
          <w:bottom w:val="single" w:sz="6" w:space="1" w:color="auto"/>
        </w:pBdr>
        <w:rPr>
          <w:b/>
          <w:bCs/>
        </w:rPr>
      </w:pPr>
      <w:r>
        <w:rPr>
          <w:b/>
          <w:bCs/>
        </w:rPr>
        <w:lastRenderedPageBreak/>
        <w:t xml:space="preserve">To 4. </w:t>
      </w:r>
      <w:r w:rsidRPr="00E26F48">
        <w:rPr>
          <w:b/>
          <w:bCs/>
        </w:rPr>
        <w:t>Combined Constraints</w:t>
      </w:r>
    </w:p>
    <w:p w14:paraId="719B6702" w14:textId="77777777" w:rsidR="00E26F48" w:rsidRDefault="00E26F48" w:rsidP="00E26F48">
      <w:r>
        <w:t>Example:</w:t>
      </w:r>
    </w:p>
    <w:p w14:paraId="391EB029"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constraints = </w:t>
      </w:r>
      <w:proofErr w:type="spellStart"/>
      <w:r>
        <w:t>OptimizationConstraints</w:t>
      </w:r>
      <w:proofErr w:type="spellEnd"/>
      <w:r>
        <w:t>(</w:t>
      </w:r>
    </w:p>
    <w:p w14:paraId="6958F147"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long_only</w:t>
      </w:r>
      <w:proofErr w:type="spellEnd"/>
      <w:r>
        <w:t>=True,</w:t>
      </w:r>
    </w:p>
    <w:p w14:paraId="142D2F93"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group_constraints</w:t>
      </w:r>
      <w:proofErr w:type="spellEnd"/>
      <w:r>
        <w:t>={</w:t>
      </w:r>
    </w:p>
    <w:p w14:paraId="2486DAC5"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'tech': </w:t>
      </w:r>
      <w:proofErr w:type="spellStart"/>
      <w:r>
        <w:t>tech_sector</w:t>
      </w:r>
      <w:proofErr w:type="spellEnd"/>
      <w:r>
        <w:t>,</w:t>
      </w:r>
    </w:p>
    <w:p w14:paraId="20D974BB" w14:textId="18A97B4B" w:rsidR="00E26F48" w:rsidRPr="005164AB" w:rsidRDefault="00E26F48" w:rsidP="00E26F48">
      <w:pPr>
        <w:pBdr>
          <w:top w:val="single" w:sz="4" w:space="1" w:color="auto"/>
          <w:left w:val="single" w:sz="4" w:space="4" w:color="auto"/>
          <w:bottom w:val="single" w:sz="4" w:space="1" w:color="auto"/>
          <w:right w:val="single" w:sz="4" w:space="4" w:color="auto"/>
        </w:pBdr>
      </w:pPr>
      <w:r>
        <w:t xml:space="preserve">        </w:t>
      </w:r>
      <w:r w:rsidRPr="005164AB">
        <w:t xml:space="preserve">'finance': </w:t>
      </w:r>
      <w:proofErr w:type="spellStart"/>
      <w:r w:rsidRPr="005164AB">
        <w:t>finance_sector</w:t>
      </w:r>
      <w:proofErr w:type="spellEnd"/>
      <w:r w:rsidRPr="005164AB">
        <w:t xml:space="preserve"> },</w:t>
      </w:r>
    </w:p>
    <w:p w14:paraId="515FEBDF" w14:textId="77777777" w:rsidR="00E26F48" w:rsidRPr="005164AB" w:rsidRDefault="00E26F48" w:rsidP="00E26F48">
      <w:pPr>
        <w:pBdr>
          <w:top w:val="single" w:sz="4" w:space="1" w:color="auto"/>
          <w:left w:val="single" w:sz="4" w:space="4" w:color="auto"/>
          <w:bottom w:val="single" w:sz="4" w:space="1" w:color="auto"/>
          <w:right w:val="single" w:sz="4" w:space="4" w:color="auto"/>
        </w:pBdr>
      </w:pPr>
      <w:r w:rsidRPr="005164AB">
        <w:t xml:space="preserve">    </w:t>
      </w:r>
      <w:proofErr w:type="spellStart"/>
      <w:r w:rsidRPr="005164AB">
        <w:t>box_constraints</w:t>
      </w:r>
      <w:proofErr w:type="spellEnd"/>
      <w:r w:rsidRPr="005164AB">
        <w:t>={</w:t>
      </w:r>
    </w:p>
    <w:p w14:paraId="67E89DDB" w14:textId="77777777" w:rsidR="00E26F48" w:rsidRDefault="00E26F48" w:rsidP="00E26F48">
      <w:pPr>
        <w:pBdr>
          <w:top w:val="single" w:sz="4" w:space="1" w:color="auto"/>
          <w:left w:val="single" w:sz="4" w:space="4" w:color="auto"/>
          <w:bottom w:val="single" w:sz="4" w:space="1" w:color="auto"/>
          <w:right w:val="single" w:sz="4" w:space="4" w:color="auto"/>
        </w:pBdr>
      </w:pPr>
      <w:r w:rsidRPr="005164AB">
        <w:t xml:space="preserve">        </w:t>
      </w:r>
      <w:r>
        <w:t>0: (0.05, 0.15),</w:t>
      </w:r>
    </w:p>
    <w:p w14:paraId="381A0DC9" w14:textId="41BE34EC" w:rsidR="00E26F48" w:rsidRDefault="00E26F48" w:rsidP="00E26F48">
      <w:pPr>
        <w:pBdr>
          <w:top w:val="single" w:sz="4" w:space="1" w:color="auto"/>
          <w:left w:val="single" w:sz="4" w:space="4" w:color="auto"/>
          <w:bottom w:val="single" w:sz="4" w:space="1" w:color="auto"/>
          <w:right w:val="single" w:sz="4" w:space="4" w:color="auto"/>
        </w:pBdr>
      </w:pPr>
      <w:r>
        <w:t xml:space="preserve">        1: (0.0, 0.20)},</w:t>
      </w:r>
    </w:p>
    <w:p w14:paraId="5A8FAEA3"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max_turnover</w:t>
      </w:r>
      <w:proofErr w:type="spellEnd"/>
      <w:r>
        <w:t>=0.20,</w:t>
      </w:r>
    </w:p>
    <w:p w14:paraId="552B7C27"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target_return</w:t>
      </w:r>
      <w:proofErr w:type="spellEnd"/>
      <w:r>
        <w:t>=0.10,</w:t>
      </w:r>
    </w:p>
    <w:p w14:paraId="0046D550"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target_risk</w:t>
      </w:r>
      <w:proofErr w:type="spellEnd"/>
      <w:r>
        <w:t>=0.15,</w:t>
      </w:r>
    </w:p>
    <w:p w14:paraId="38721C2E"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max_tracking_error</w:t>
      </w:r>
      <w:proofErr w:type="spellEnd"/>
      <w:r>
        <w:t>=0.05,</w:t>
      </w:r>
    </w:p>
    <w:p w14:paraId="0CAFDA72"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benchmark_weights</w:t>
      </w:r>
      <w:proofErr w:type="spellEnd"/>
      <w:r>
        <w:t>=</w:t>
      </w:r>
      <w:proofErr w:type="spellStart"/>
      <w:r>
        <w:t>benchmark_weights</w:t>
      </w:r>
      <w:proofErr w:type="spellEnd"/>
    </w:p>
    <w:p w14:paraId="515BFF16" w14:textId="77777777" w:rsidR="00E26F48" w:rsidRDefault="00E26F48" w:rsidP="00E26F48">
      <w:pPr>
        <w:pBdr>
          <w:top w:val="single" w:sz="4" w:space="1" w:color="auto"/>
          <w:left w:val="single" w:sz="4" w:space="4" w:color="auto"/>
          <w:bottom w:val="single" w:sz="4" w:space="1" w:color="auto"/>
          <w:right w:val="single" w:sz="4" w:space="4" w:color="auto"/>
        </w:pBdr>
      </w:pPr>
      <w:r>
        <w:t>)</w:t>
      </w:r>
    </w:p>
    <w:p w14:paraId="164BF5C6" w14:textId="77777777" w:rsidR="00E26F48" w:rsidRDefault="00E26F48" w:rsidP="00E26F48"/>
    <w:p w14:paraId="402C9E3D" w14:textId="7E1DE351" w:rsidR="00E26F48" w:rsidRDefault="00E26F48" w:rsidP="00E26F48">
      <w:pPr>
        <w:rPr>
          <w:rFonts w:ascii="Franklin Gothic Book" w:hAnsi="Franklin Gothic Book"/>
          <w:color w:val="595959" w:themeColor="text1" w:themeTint="A6"/>
          <w:spacing w:val="20"/>
          <w:sz w:val="44"/>
          <w:szCs w:val="28"/>
          <w:lang w:bidi="en-GB"/>
        </w:rPr>
      </w:pPr>
      <w:r>
        <w:rPr>
          <w:rFonts w:ascii="Franklin Gothic Book" w:hAnsi="Franklin Gothic Book"/>
          <w:color w:val="595959" w:themeColor="text1" w:themeTint="A6"/>
          <w:spacing w:val="20"/>
          <w:sz w:val="44"/>
          <w:szCs w:val="28"/>
          <w:lang w:bidi="en-GB"/>
        </w:rPr>
        <w:t>5</w:t>
      </w:r>
      <w:r w:rsidRPr="0000347C">
        <w:rPr>
          <w:rFonts w:ascii="Franklin Gothic Book" w:hAnsi="Franklin Gothic Book"/>
          <w:color w:val="595959" w:themeColor="text1" w:themeTint="A6"/>
          <w:spacing w:val="20"/>
          <w:sz w:val="44"/>
          <w:szCs w:val="28"/>
          <w:lang w:bidi="en-GB"/>
        </w:rPr>
        <w:t xml:space="preserve">. </w:t>
      </w:r>
      <w:r w:rsidRPr="00E26F48">
        <w:rPr>
          <w:rFonts w:ascii="Franklin Gothic Book" w:hAnsi="Franklin Gothic Book"/>
          <w:color w:val="595959" w:themeColor="text1" w:themeTint="A6"/>
          <w:spacing w:val="20"/>
          <w:sz w:val="44"/>
          <w:szCs w:val="28"/>
          <w:lang w:bidi="en-GB"/>
        </w:rPr>
        <w:t>ROBUST PORTFOLIO OPTIMIZATION</w:t>
      </w:r>
    </w:p>
    <w:p w14:paraId="6E7DB204" w14:textId="73F0F04F" w:rsidR="00E26F48" w:rsidRDefault="00E26F48" w:rsidP="00E26F48">
      <w:r>
        <w:t>Initializing Robust Optimizer - Example:</w:t>
      </w:r>
    </w:p>
    <w:p w14:paraId="08A0442E" w14:textId="5DF1B4D6" w:rsidR="00E26F48" w:rsidRDefault="00E26F48" w:rsidP="00E26F48">
      <w:pPr>
        <w:pBdr>
          <w:top w:val="single" w:sz="4" w:space="1" w:color="auto"/>
          <w:left w:val="single" w:sz="4" w:space="4" w:color="auto"/>
          <w:bottom w:val="single" w:sz="4" w:space="1" w:color="auto"/>
          <w:right w:val="single" w:sz="4" w:space="4" w:color="auto"/>
        </w:pBdr>
      </w:pPr>
      <w:r>
        <w:t xml:space="preserve">from </w:t>
      </w:r>
      <w:proofErr w:type="spellStart"/>
      <w:r>
        <w:t>PortOpt</w:t>
      </w:r>
      <w:proofErr w:type="spellEnd"/>
      <w:r>
        <w:t xml:space="preserve"> import </w:t>
      </w:r>
      <w:proofErr w:type="spellStart"/>
      <w:r>
        <w:t>RobustPortfolioOptimizer</w:t>
      </w:r>
      <w:proofErr w:type="spellEnd"/>
    </w:p>
    <w:p w14:paraId="07645B2D" w14:textId="77777777" w:rsidR="00E26F48" w:rsidRDefault="00E26F48" w:rsidP="00E26F48">
      <w:pPr>
        <w:pBdr>
          <w:top w:val="single" w:sz="4" w:space="1" w:color="auto"/>
          <w:left w:val="single" w:sz="4" w:space="4" w:color="auto"/>
          <w:bottom w:val="single" w:sz="4" w:space="1" w:color="auto"/>
          <w:right w:val="single" w:sz="4" w:space="4" w:color="auto"/>
        </w:pBdr>
      </w:pPr>
    </w:p>
    <w:p w14:paraId="300A853F" w14:textId="77777777" w:rsidR="00E26F48" w:rsidRDefault="00E26F48" w:rsidP="00E26F48">
      <w:pPr>
        <w:pBdr>
          <w:top w:val="single" w:sz="4" w:space="1" w:color="auto"/>
          <w:left w:val="single" w:sz="4" w:space="4" w:color="auto"/>
          <w:bottom w:val="single" w:sz="4" w:space="1" w:color="auto"/>
          <w:right w:val="single" w:sz="4" w:space="4" w:color="auto"/>
        </w:pBdr>
      </w:pPr>
      <w:proofErr w:type="spellStart"/>
      <w:r>
        <w:t>robust_optimizer</w:t>
      </w:r>
      <w:proofErr w:type="spellEnd"/>
      <w:r>
        <w:t xml:space="preserve"> = </w:t>
      </w:r>
      <w:proofErr w:type="spellStart"/>
      <w:r>
        <w:t>RobustPortfolioOptimizer</w:t>
      </w:r>
      <w:proofErr w:type="spellEnd"/>
      <w:r>
        <w:t>(</w:t>
      </w:r>
    </w:p>
    <w:p w14:paraId="75D6E117" w14:textId="0FE37FB1" w:rsidR="00E26F48" w:rsidRDefault="00E26F48" w:rsidP="00E26F48">
      <w:pPr>
        <w:pBdr>
          <w:top w:val="single" w:sz="4" w:space="1" w:color="auto"/>
          <w:left w:val="single" w:sz="4" w:space="4" w:color="auto"/>
          <w:bottom w:val="single" w:sz="4" w:space="1" w:color="auto"/>
          <w:right w:val="single" w:sz="4" w:space="4" w:color="auto"/>
        </w:pBdr>
      </w:pPr>
      <w:r>
        <w:t xml:space="preserve">    returns=</w:t>
      </w:r>
      <w:proofErr w:type="spellStart"/>
      <w:r>
        <w:t>returns_data</w:t>
      </w:r>
      <w:proofErr w:type="spellEnd"/>
      <w:r>
        <w:t xml:space="preserve">,   </w:t>
      </w:r>
      <w:proofErr w:type="spellStart"/>
      <w:r>
        <w:t>expected_returns</w:t>
      </w:r>
      <w:proofErr w:type="spellEnd"/>
      <w:r>
        <w:t>=</w:t>
      </w:r>
      <w:proofErr w:type="spellStart"/>
      <w:r>
        <w:t>expected_returns</w:t>
      </w:r>
      <w:proofErr w:type="spellEnd"/>
      <w:r>
        <w:t>,</w:t>
      </w:r>
    </w:p>
    <w:p w14:paraId="4F8613AF"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epsilon=0.1,</w:t>
      </w:r>
    </w:p>
    <w:p w14:paraId="65AE02CE"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alpha=1.0,</w:t>
      </w:r>
    </w:p>
    <w:p w14:paraId="5FAE77B2"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omega_method</w:t>
      </w:r>
      <w:proofErr w:type="spellEnd"/>
      <w:r>
        <w:t>='bayes',</w:t>
      </w:r>
    </w:p>
    <w:p w14:paraId="4332BFDB"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optimization_method</w:t>
      </w:r>
      <w:proofErr w:type="spellEnd"/>
      <w:r>
        <w:t>='SCIPY',</w:t>
      </w:r>
    </w:p>
    <w:p w14:paraId="0CF70662"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half_life</w:t>
      </w:r>
      <w:proofErr w:type="spellEnd"/>
      <w:r>
        <w:t>=36,</w:t>
      </w:r>
    </w:p>
    <w:p w14:paraId="7BBC9E90"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risk_free_rate</w:t>
      </w:r>
      <w:proofErr w:type="spellEnd"/>
      <w:r>
        <w:t>=0.01,</w:t>
      </w:r>
    </w:p>
    <w:p w14:paraId="7B0ABCFE"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transaction_cost</w:t>
      </w:r>
      <w:proofErr w:type="spellEnd"/>
      <w:r>
        <w:t xml:space="preserve">=0.001 </w:t>
      </w:r>
    </w:p>
    <w:p w14:paraId="6758B2E8" w14:textId="66014492" w:rsidR="00E26F48" w:rsidRDefault="00E26F48" w:rsidP="00E26F48">
      <w:pPr>
        <w:pBdr>
          <w:top w:val="single" w:sz="4" w:space="1" w:color="auto"/>
          <w:left w:val="single" w:sz="4" w:space="4" w:color="auto"/>
          <w:bottom w:val="single" w:sz="4" w:space="1" w:color="auto"/>
          <w:right w:val="single" w:sz="4" w:space="4" w:color="auto"/>
        </w:pBdr>
      </w:pPr>
      <w:r>
        <w:t>)</w:t>
      </w:r>
    </w:p>
    <w:p w14:paraId="3B7D990B" w14:textId="77777777" w:rsidR="00E26F48" w:rsidRDefault="00E26F48" w:rsidP="00E26F48"/>
    <w:p w14:paraId="24C838D0" w14:textId="77777777" w:rsidR="00E26F48" w:rsidRDefault="00E26F48" w:rsidP="00E26F48">
      <w:r>
        <w:lastRenderedPageBreak/>
        <w:t>Key Parameters:</w:t>
      </w:r>
    </w:p>
    <w:p w14:paraId="30383790" w14:textId="77777777" w:rsidR="00E26F48" w:rsidRDefault="00E26F48" w:rsidP="00E26F48">
      <w:r>
        <w:t>• epsilon: Uncertainty parameter</w:t>
      </w:r>
    </w:p>
    <w:p w14:paraId="77B86B65" w14:textId="77777777" w:rsidR="00E26F48" w:rsidRDefault="00E26F48" w:rsidP="00E26F48">
      <w:r>
        <w:t>• alpha: Risk aversion parameter</w:t>
      </w:r>
    </w:p>
    <w:p w14:paraId="78FD0AF5" w14:textId="77777777" w:rsidR="00E26F48" w:rsidRDefault="00E26F48" w:rsidP="00E26F48">
      <w:r>
        <w:t xml:space="preserve">• </w:t>
      </w:r>
      <w:proofErr w:type="spellStart"/>
      <w:r>
        <w:t>omega_method</w:t>
      </w:r>
      <w:proofErr w:type="spellEnd"/>
      <w:r>
        <w:t>: 'asymptotic', 'bayes', or 'factor'</w:t>
      </w:r>
    </w:p>
    <w:p w14:paraId="498E1017" w14:textId="77777777" w:rsidR="005164AB" w:rsidRDefault="005164AB" w:rsidP="005164AB">
      <w:r>
        <w:t>The robust optimization approach helps address several key challenges in portfolio management:</w:t>
      </w:r>
    </w:p>
    <w:p w14:paraId="6B46D6FE" w14:textId="77777777" w:rsidR="005164AB" w:rsidRDefault="005164AB" w:rsidP="005164AB">
      <w:r>
        <w:t>Parameter Uncertainty:</w:t>
      </w:r>
    </w:p>
    <w:p w14:paraId="72E1A5E6" w14:textId="77777777" w:rsidR="005164AB" w:rsidRDefault="005164AB" w:rsidP="005164AB">
      <w:pPr>
        <w:pStyle w:val="ListParagraph"/>
        <w:numPr>
          <w:ilvl w:val="0"/>
          <w:numId w:val="27"/>
        </w:numPr>
      </w:pPr>
      <w:r>
        <w:t>Epsilon controls the uncertainty set size</w:t>
      </w:r>
    </w:p>
    <w:p w14:paraId="55A64ED5" w14:textId="77777777" w:rsidR="005164AB" w:rsidRDefault="005164AB" w:rsidP="005164AB">
      <w:pPr>
        <w:pStyle w:val="ListParagraph"/>
        <w:numPr>
          <w:ilvl w:val="0"/>
          <w:numId w:val="27"/>
        </w:numPr>
      </w:pPr>
      <w:r>
        <w:t>Higher epsilon values lead to more conservative portfolios</w:t>
      </w:r>
    </w:p>
    <w:p w14:paraId="682B18F8" w14:textId="77777777" w:rsidR="005164AB" w:rsidRDefault="005164AB" w:rsidP="005164AB">
      <w:pPr>
        <w:pStyle w:val="ListParagraph"/>
        <w:numPr>
          <w:ilvl w:val="0"/>
          <w:numId w:val="27"/>
        </w:numPr>
      </w:pPr>
      <w:r>
        <w:t>Can be customized per asset or time period</w:t>
      </w:r>
    </w:p>
    <w:p w14:paraId="387F1D9D" w14:textId="77777777" w:rsidR="005164AB" w:rsidRDefault="005164AB" w:rsidP="005164AB">
      <w:r>
        <w:t>Risk Aversion:</w:t>
      </w:r>
    </w:p>
    <w:p w14:paraId="125C8004" w14:textId="77777777" w:rsidR="005164AB" w:rsidRDefault="005164AB" w:rsidP="005164AB">
      <w:pPr>
        <w:pStyle w:val="ListParagraph"/>
        <w:numPr>
          <w:ilvl w:val="0"/>
          <w:numId w:val="28"/>
        </w:numPr>
      </w:pPr>
      <w:r>
        <w:t>Alpha parameter controls the trade-off between return and risk</w:t>
      </w:r>
    </w:p>
    <w:p w14:paraId="01A7CD75" w14:textId="77777777" w:rsidR="005164AB" w:rsidRDefault="005164AB" w:rsidP="005164AB">
      <w:pPr>
        <w:pStyle w:val="ListParagraph"/>
        <w:numPr>
          <w:ilvl w:val="0"/>
          <w:numId w:val="28"/>
        </w:numPr>
      </w:pPr>
      <w:r>
        <w:t>Higher alpha values result in more conservative allocations</w:t>
      </w:r>
    </w:p>
    <w:p w14:paraId="1D81B73B" w14:textId="77777777" w:rsidR="005164AB" w:rsidRDefault="005164AB" w:rsidP="005164AB">
      <w:pPr>
        <w:pStyle w:val="ListParagraph"/>
        <w:numPr>
          <w:ilvl w:val="0"/>
          <w:numId w:val="28"/>
        </w:numPr>
      </w:pPr>
      <w:r>
        <w:t>Can be adjusted based on market conditions</w:t>
      </w:r>
    </w:p>
    <w:p w14:paraId="12A57EBD" w14:textId="77777777" w:rsidR="005164AB" w:rsidRDefault="005164AB" w:rsidP="005164AB">
      <w:r>
        <w:t>Estimation Error:</w:t>
      </w:r>
    </w:p>
    <w:p w14:paraId="60D04C91" w14:textId="78792E53" w:rsidR="005164AB" w:rsidRDefault="005164AB" w:rsidP="005164AB">
      <w:pPr>
        <w:pStyle w:val="ListParagraph"/>
        <w:numPr>
          <w:ilvl w:val="0"/>
          <w:numId w:val="29"/>
        </w:numPr>
      </w:pPr>
      <w:proofErr w:type="spellStart"/>
      <w:r>
        <w:t>Omega_method</w:t>
      </w:r>
      <w:proofErr w:type="spellEnd"/>
      <w:r>
        <w:t xml:space="preserve"> determines how estimation errors are modelled</w:t>
      </w:r>
    </w:p>
    <w:p w14:paraId="32164CC4" w14:textId="77777777" w:rsidR="005164AB" w:rsidRDefault="005164AB" w:rsidP="005164AB">
      <w:pPr>
        <w:pStyle w:val="ListParagraph"/>
        <w:numPr>
          <w:ilvl w:val="0"/>
          <w:numId w:val="29"/>
        </w:numPr>
      </w:pPr>
      <w:r>
        <w:t>'bayes' method incorporates prior beliefs</w:t>
      </w:r>
    </w:p>
    <w:p w14:paraId="1C8BB8DF" w14:textId="77777777" w:rsidR="005164AB" w:rsidRDefault="005164AB" w:rsidP="005164AB">
      <w:pPr>
        <w:pStyle w:val="ListParagraph"/>
        <w:numPr>
          <w:ilvl w:val="0"/>
          <w:numId w:val="29"/>
        </w:numPr>
      </w:pPr>
      <w:r>
        <w:t>'asymptotic' method uses classical statistical theory</w:t>
      </w:r>
    </w:p>
    <w:p w14:paraId="62AE79B7" w14:textId="3740094C" w:rsidR="005164AB" w:rsidRDefault="005164AB" w:rsidP="005164AB">
      <w:pPr>
        <w:pStyle w:val="ListParagraph"/>
        <w:numPr>
          <w:ilvl w:val="0"/>
          <w:numId w:val="29"/>
        </w:numPr>
      </w:pPr>
      <w:r>
        <w:t>'factor' method considers factor structure in returns</w:t>
      </w:r>
    </w:p>
    <w:p w14:paraId="6FF72CA8" w14:textId="77777777" w:rsidR="005164AB" w:rsidRDefault="005164AB" w:rsidP="00E26F48"/>
    <w:p w14:paraId="463C158B" w14:textId="77FE4056" w:rsidR="00E26F48" w:rsidRDefault="00E26F48" w:rsidP="00E26F48">
      <w:r>
        <w:t xml:space="preserve">In the next step we can run the Robust Optimization after initializing the </w:t>
      </w:r>
      <w:proofErr w:type="spellStart"/>
      <w:r>
        <w:t>RobustPortfolioOptimizer</w:t>
      </w:r>
      <w:proofErr w:type="spellEnd"/>
      <w:r>
        <w:t>:</w:t>
      </w:r>
    </w:p>
    <w:p w14:paraId="296E4065" w14:textId="77777777" w:rsidR="00E26F48" w:rsidRDefault="00E26F48" w:rsidP="00E26F48">
      <w:pPr>
        <w:pBdr>
          <w:top w:val="single" w:sz="4" w:space="1" w:color="auto"/>
          <w:left w:val="single" w:sz="4" w:space="4" w:color="auto"/>
          <w:bottom w:val="single" w:sz="4" w:space="1" w:color="auto"/>
          <w:right w:val="single" w:sz="4" w:space="4" w:color="auto"/>
        </w:pBdr>
      </w:pPr>
      <w:proofErr w:type="spellStart"/>
      <w:r>
        <w:t>robust_result</w:t>
      </w:r>
      <w:proofErr w:type="spellEnd"/>
      <w:r>
        <w:t xml:space="preserve"> = </w:t>
      </w:r>
      <w:proofErr w:type="spellStart"/>
      <w:r>
        <w:t>robust_optimizer.optimize</w:t>
      </w:r>
      <w:proofErr w:type="spellEnd"/>
      <w:r>
        <w:t>(</w:t>
      </w:r>
    </w:p>
    <w:p w14:paraId="05A93C3C"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objective=</w:t>
      </w:r>
      <w:proofErr w:type="spellStart"/>
      <w:r>
        <w:t>ObjectiveFunction.GARLAPPI_ROBUST</w:t>
      </w:r>
      <w:proofErr w:type="spellEnd"/>
      <w:r>
        <w:t>,</w:t>
      </w:r>
    </w:p>
    <w:p w14:paraId="48787F98"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constraints=constraints,</w:t>
      </w:r>
    </w:p>
    <w:p w14:paraId="51C3D417"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current_weights</w:t>
      </w:r>
      <w:proofErr w:type="spellEnd"/>
      <w:r>
        <w:t>=</w:t>
      </w:r>
      <w:proofErr w:type="spellStart"/>
      <w:r>
        <w:t>current_portfolio</w:t>
      </w:r>
      <w:proofErr w:type="spellEnd"/>
    </w:p>
    <w:p w14:paraId="60AC6972" w14:textId="77777777" w:rsidR="00E26F48" w:rsidRDefault="00E26F48" w:rsidP="00E26F48">
      <w:pPr>
        <w:pBdr>
          <w:top w:val="single" w:sz="4" w:space="1" w:color="auto"/>
          <w:left w:val="single" w:sz="4" w:space="4" w:color="auto"/>
          <w:bottom w:val="single" w:sz="4" w:space="1" w:color="auto"/>
          <w:right w:val="single" w:sz="4" w:space="4" w:color="auto"/>
        </w:pBdr>
      </w:pPr>
      <w:r>
        <w:t>)</w:t>
      </w:r>
    </w:p>
    <w:p w14:paraId="12237B7C" w14:textId="73C48152" w:rsidR="005164AB" w:rsidRDefault="00E26F48" w:rsidP="00E26F48">
      <w:r>
        <w:t>Here you can add from the section before your individual constraints or current portfolio weights as the starting point.</w:t>
      </w:r>
    </w:p>
    <w:p w14:paraId="54A20BDE" w14:textId="77777777" w:rsidR="005164AB" w:rsidRDefault="005164AB">
      <w:pPr>
        <w:spacing w:after="200"/>
      </w:pPr>
      <w:r>
        <w:br w:type="page"/>
      </w:r>
    </w:p>
    <w:p w14:paraId="38E9694D" w14:textId="1658CBD9" w:rsidR="00E26F48" w:rsidRDefault="00E26F48" w:rsidP="00E26F48">
      <w:pPr>
        <w:rPr>
          <w:rFonts w:ascii="Franklin Gothic Book" w:hAnsi="Franklin Gothic Book"/>
          <w:color w:val="595959" w:themeColor="text1" w:themeTint="A6"/>
          <w:spacing w:val="20"/>
          <w:sz w:val="44"/>
          <w:szCs w:val="28"/>
          <w:lang w:bidi="en-GB"/>
        </w:rPr>
      </w:pPr>
      <w:r>
        <w:rPr>
          <w:rFonts w:ascii="Franklin Gothic Book" w:hAnsi="Franklin Gothic Book"/>
          <w:color w:val="595959" w:themeColor="text1" w:themeTint="A6"/>
          <w:spacing w:val="20"/>
          <w:sz w:val="44"/>
          <w:szCs w:val="28"/>
          <w:lang w:bidi="en-GB"/>
        </w:rPr>
        <w:lastRenderedPageBreak/>
        <w:t>6</w:t>
      </w:r>
      <w:r w:rsidRPr="0000347C">
        <w:rPr>
          <w:rFonts w:ascii="Franklin Gothic Book" w:hAnsi="Franklin Gothic Book"/>
          <w:color w:val="595959" w:themeColor="text1" w:themeTint="A6"/>
          <w:spacing w:val="20"/>
          <w:sz w:val="44"/>
          <w:szCs w:val="28"/>
          <w:lang w:bidi="en-GB"/>
        </w:rPr>
        <w:t xml:space="preserve">. </w:t>
      </w:r>
      <w:r w:rsidRPr="00E26F48">
        <w:rPr>
          <w:rFonts w:ascii="Franklin Gothic Book" w:hAnsi="Franklin Gothic Book"/>
          <w:color w:val="595959" w:themeColor="text1" w:themeTint="A6"/>
          <w:spacing w:val="20"/>
          <w:sz w:val="44"/>
          <w:szCs w:val="28"/>
          <w:lang w:bidi="en-GB"/>
        </w:rPr>
        <w:t>BACKTESTING</w:t>
      </w:r>
    </w:p>
    <w:p w14:paraId="41A37EE1" w14:textId="0AA45FF5" w:rsidR="00E26F48" w:rsidRDefault="00E26F48" w:rsidP="00E26F48">
      <w:r>
        <w:t xml:space="preserve">Initializing </w:t>
      </w:r>
      <w:proofErr w:type="spellStart"/>
      <w:r>
        <w:t>Backtest</w:t>
      </w:r>
      <w:proofErr w:type="spellEnd"/>
      <w:r>
        <w:t xml:space="preserve"> Optimizer - Example:</w:t>
      </w:r>
    </w:p>
    <w:p w14:paraId="255C2D5C"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from </w:t>
      </w:r>
      <w:proofErr w:type="spellStart"/>
      <w:r>
        <w:t>PortOpt</w:t>
      </w:r>
      <w:proofErr w:type="spellEnd"/>
      <w:r>
        <w:t xml:space="preserve"> import </w:t>
      </w:r>
      <w:proofErr w:type="spellStart"/>
      <w:r>
        <w:t>RobustBacktestOptimizer</w:t>
      </w:r>
      <w:proofErr w:type="spellEnd"/>
    </w:p>
    <w:p w14:paraId="5C44E149" w14:textId="77777777" w:rsidR="00E26F48" w:rsidRDefault="00E26F48" w:rsidP="00E26F48">
      <w:pPr>
        <w:pBdr>
          <w:top w:val="single" w:sz="4" w:space="1" w:color="auto"/>
          <w:left w:val="single" w:sz="4" w:space="4" w:color="auto"/>
          <w:bottom w:val="single" w:sz="4" w:space="1" w:color="auto"/>
          <w:right w:val="single" w:sz="4" w:space="4" w:color="auto"/>
        </w:pBdr>
      </w:pPr>
    </w:p>
    <w:p w14:paraId="59839691" w14:textId="77777777" w:rsidR="00E26F48" w:rsidRDefault="00E26F48" w:rsidP="00E26F48">
      <w:pPr>
        <w:pBdr>
          <w:top w:val="single" w:sz="4" w:space="1" w:color="auto"/>
          <w:left w:val="single" w:sz="4" w:space="4" w:color="auto"/>
          <w:bottom w:val="single" w:sz="4" w:space="1" w:color="auto"/>
          <w:right w:val="single" w:sz="4" w:space="4" w:color="auto"/>
        </w:pBdr>
      </w:pPr>
      <w:proofErr w:type="spellStart"/>
      <w:r>
        <w:t>backtest_optimizer</w:t>
      </w:r>
      <w:proofErr w:type="spellEnd"/>
      <w:r>
        <w:t xml:space="preserve"> = </w:t>
      </w:r>
      <w:proofErr w:type="spellStart"/>
      <w:r>
        <w:t>RobustBacktestOptimizer</w:t>
      </w:r>
      <w:proofErr w:type="spellEnd"/>
      <w:r>
        <w:t>(</w:t>
      </w:r>
    </w:p>
    <w:p w14:paraId="28342BD8"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returns=</w:t>
      </w:r>
      <w:proofErr w:type="spellStart"/>
      <w:r>
        <w:t>returns_data</w:t>
      </w:r>
      <w:proofErr w:type="spellEnd"/>
      <w:r>
        <w:t>,</w:t>
      </w:r>
    </w:p>
    <w:p w14:paraId="7482B7E9"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expected_returns</w:t>
      </w:r>
      <w:proofErr w:type="spellEnd"/>
      <w:r>
        <w:t>=</w:t>
      </w:r>
      <w:proofErr w:type="spellStart"/>
      <w:r>
        <w:t>expected_returns</w:t>
      </w:r>
      <w:proofErr w:type="spellEnd"/>
      <w:r>
        <w:t>,</w:t>
      </w:r>
    </w:p>
    <w:p w14:paraId="55D6598F"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epsilon=</w:t>
      </w:r>
      <w:proofErr w:type="spellStart"/>
      <w:r>
        <w:t>epsilon_data</w:t>
      </w:r>
      <w:proofErr w:type="spellEnd"/>
      <w:r>
        <w:t>,</w:t>
      </w:r>
    </w:p>
    <w:p w14:paraId="1B369CCA"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alpha=</w:t>
      </w:r>
      <w:proofErr w:type="spellStart"/>
      <w:r>
        <w:t>alpha_data</w:t>
      </w:r>
      <w:proofErr w:type="spellEnd"/>
      <w:r>
        <w:t>,</w:t>
      </w:r>
    </w:p>
    <w:p w14:paraId="1929C30F"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lookback_window</w:t>
      </w:r>
      <w:proofErr w:type="spellEnd"/>
      <w:r>
        <w:t>=36,</w:t>
      </w:r>
    </w:p>
    <w:p w14:paraId="722CC979"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rebalance_frequency</w:t>
      </w:r>
      <w:proofErr w:type="spellEnd"/>
      <w:r>
        <w:t>=3,</w:t>
      </w:r>
    </w:p>
    <w:p w14:paraId="3B3A1B8C"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estimation_method</w:t>
      </w:r>
      <w:proofErr w:type="spellEnd"/>
      <w:r>
        <w:t>='robust',</w:t>
      </w:r>
    </w:p>
    <w:p w14:paraId="3F3F959D"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transaction_cost</w:t>
      </w:r>
      <w:proofErr w:type="spellEnd"/>
      <w:r>
        <w:t>=0.001,</w:t>
      </w:r>
    </w:p>
    <w:p w14:paraId="055B7404"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benchmark_returns</w:t>
      </w:r>
      <w:proofErr w:type="spellEnd"/>
      <w:r>
        <w:t>=</w:t>
      </w:r>
      <w:proofErr w:type="spellStart"/>
      <w:r>
        <w:t>benchmark_data</w:t>
      </w:r>
      <w:proofErr w:type="spellEnd"/>
      <w:r>
        <w:t>,</w:t>
      </w:r>
    </w:p>
    <w:p w14:paraId="207E77F9"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risk_free_rate</w:t>
      </w:r>
      <w:proofErr w:type="spellEnd"/>
      <w:r>
        <w:t>=0.01,</w:t>
      </w:r>
    </w:p>
    <w:p w14:paraId="2ECD5FFA"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min_history</w:t>
      </w:r>
      <w:proofErr w:type="spellEnd"/>
      <w:r>
        <w:t>=24,</w:t>
      </w:r>
    </w:p>
    <w:p w14:paraId="17E7CF77" w14:textId="77777777" w:rsidR="00E26F48" w:rsidRDefault="00E26F48" w:rsidP="00E26F48">
      <w:pPr>
        <w:pBdr>
          <w:top w:val="single" w:sz="4" w:space="1" w:color="auto"/>
          <w:left w:val="single" w:sz="4" w:space="4" w:color="auto"/>
          <w:bottom w:val="single" w:sz="4" w:space="1" w:color="auto"/>
          <w:right w:val="single" w:sz="4" w:space="4" w:color="auto"/>
        </w:pBdr>
      </w:pPr>
      <w:r>
        <w:t xml:space="preserve">    </w:t>
      </w:r>
      <w:proofErr w:type="spellStart"/>
      <w:r>
        <w:t>out_of_sample</w:t>
      </w:r>
      <w:proofErr w:type="spellEnd"/>
      <w:r>
        <w:t>=True</w:t>
      </w:r>
    </w:p>
    <w:p w14:paraId="330ED34F" w14:textId="77777777" w:rsidR="00E26F48" w:rsidRDefault="00E26F48" w:rsidP="00E26F48">
      <w:pPr>
        <w:pBdr>
          <w:top w:val="single" w:sz="4" w:space="1" w:color="auto"/>
          <w:left w:val="single" w:sz="4" w:space="4" w:color="auto"/>
          <w:bottom w:val="single" w:sz="4" w:space="1" w:color="auto"/>
          <w:right w:val="single" w:sz="4" w:space="4" w:color="auto"/>
        </w:pBdr>
      </w:pPr>
      <w:r>
        <w:t>)</w:t>
      </w:r>
    </w:p>
    <w:p w14:paraId="16FC0703" w14:textId="1543317B" w:rsidR="00C66431" w:rsidRDefault="00C66431" w:rsidP="00C66431">
      <w:r>
        <w:t>Key Parameters:</w:t>
      </w:r>
    </w:p>
    <w:p w14:paraId="5DA5BE74" w14:textId="77777777" w:rsidR="00C66431" w:rsidRDefault="00C66431" w:rsidP="00C66431">
      <w:r>
        <w:t xml:space="preserve">• </w:t>
      </w:r>
      <w:proofErr w:type="spellStart"/>
      <w:r>
        <w:t>lookback_window</w:t>
      </w:r>
      <w:proofErr w:type="spellEnd"/>
      <w:r>
        <w:t>: Estimation window length</w:t>
      </w:r>
    </w:p>
    <w:p w14:paraId="3A88431B" w14:textId="77777777" w:rsidR="00C66431" w:rsidRDefault="00C66431" w:rsidP="00C66431">
      <w:r>
        <w:t xml:space="preserve">• </w:t>
      </w:r>
      <w:proofErr w:type="spellStart"/>
      <w:r>
        <w:t>rebalance_frequency</w:t>
      </w:r>
      <w:proofErr w:type="spellEnd"/>
      <w:r>
        <w:t>: Periods between rebalancing</w:t>
      </w:r>
    </w:p>
    <w:p w14:paraId="188329EB" w14:textId="77777777" w:rsidR="00C66431" w:rsidRDefault="00C66431" w:rsidP="00C66431">
      <w:r>
        <w:t xml:space="preserve">• </w:t>
      </w:r>
      <w:proofErr w:type="spellStart"/>
      <w:r>
        <w:t>estimation_method</w:t>
      </w:r>
      <w:proofErr w:type="spellEnd"/>
      <w:r>
        <w:t>: 'robust' or 'standard'</w:t>
      </w:r>
    </w:p>
    <w:p w14:paraId="7AEBDE4E" w14:textId="77777777" w:rsidR="00C66431" w:rsidRDefault="00C66431" w:rsidP="00C66431">
      <w:r>
        <w:t xml:space="preserve">• </w:t>
      </w:r>
      <w:proofErr w:type="spellStart"/>
      <w:r>
        <w:t>out_of_sample</w:t>
      </w:r>
      <w:proofErr w:type="spellEnd"/>
      <w:r>
        <w:t>: True for out-of-sample testing</w:t>
      </w:r>
    </w:p>
    <w:p w14:paraId="1F0B13EB" w14:textId="17C9A951" w:rsidR="00C66431" w:rsidRDefault="00C66431" w:rsidP="00C66431">
      <w:r>
        <w:t xml:space="preserve">• </w:t>
      </w:r>
      <w:proofErr w:type="spellStart"/>
      <w:r>
        <w:t>benchmark_returns</w:t>
      </w:r>
      <w:proofErr w:type="spellEnd"/>
      <w:r>
        <w:t xml:space="preserve"> can be None if there is no Benchmark</w:t>
      </w:r>
    </w:p>
    <w:p w14:paraId="0177429A" w14:textId="77777777" w:rsidR="005164AB" w:rsidRDefault="005164AB" w:rsidP="005164AB">
      <w:r>
        <w:t xml:space="preserve">The </w:t>
      </w:r>
      <w:proofErr w:type="spellStart"/>
      <w:r>
        <w:t>backtesting</w:t>
      </w:r>
      <w:proofErr w:type="spellEnd"/>
      <w:r>
        <w:t xml:space="preserve"> framework provides a comprehensive way to evaluate portfolio strategies:</w:t>
      </w:r>
    </w:p>
    <w:p w14:paraId="5742CBFC" w14:textId="77777777" w:rsidR="005164AB" w:rsidRDefault="005164AB" w:rsidP="005164AB">
      <w:r>
        <w:t>Lookback Window Considerations:</w:t>
      </w:r>
    </w:p>
    <w:p w14:paraId="4A6784B8" w14:textId="77777777" w:rsidR="005164AB" w:rsidRDefault="005164AB" w:rsidP="005164AB">
      <w:pPr>
        <w:pStyle w:val="ListParagraph"/>
        <w:numPr>
          <w:ilvl w:val="0"/>
          <w:numId w:val="30"/>
        </w:numPr>
      </w:pPr>
      <w:r>
        <w:t>Should be long enough for stable estimation</w:t>
      </w:r>
    </w:p>
    <w:p w14:paraId="005B5B84" w14:textId="77777777" w:rsidR="005164AB" w:rsidRDefault="005164AB" w:rsidP="005164AB">
      <w:pPr>
        <w:pStyle w:val="ListParagraph"/>
        <w:numPr>
          <w:ilvl w:val="0"/>
          <w:numId w:val="30"/>
        </w:numPr>
      </w:pPr>
      <w:r>
        <w:t>But short enough to capture relevant market conditions</w:t>
      </w:r>
    </w:p>
    <w:p w14:paraId="4BD2942B" w14:textId="77777777" w:rsidR="005164AB" w:rsidRDefault="005164AB" w:rsidP="005164AB">
      <w:pPr>
        <w:pStyle w:val="ListParagraph"/>
        <w:numPr>
          <w:ilvl w:val="0"/>
          <w:numId w:val="30"/>
        </w:numPr>
      </w:pPr>
      <w:r>
        <w:t>Typically 24-36 months for monthly data</w:t>
      </w:r>
    </w:p>
    <w:p w14:paraId="3C2A476A" w14:textId="77777777" w:rsidR="005164AB" w:rsidRDefault="005164AB" w:rsidP="005164AB">
      <w:r>
        <w:t>Rebalancing Frequency Trade-offs:</w:t>
      </w:r>
    </w:p>
    <w:p w14:paraId="24265D7B" w14:textId="77777777" w:rsidR="005164AB" w:rsidRDefault="005164AB" w:rsidP="005164AB">
      <w:pPr>
        <w:pStyle w:val="ListParagraph"/>
        <w:numPr>
          <w:ilvl w:val="0"/>
          <w:numId w:val="31"/>
        </w:numPr>
      </w:pPr>
      <w:r>
        <w:t>More frequent rebalancing can better capture opportunities</w:t>
      </w:r>
    </w:p>
    <w:p w14:paraId="6EDD059B" w14:textId="77777777" w:rsidR="005164AB" w:rsidRDefault="005164AB" w:rsidP="005164AB">
      <w:pPr>
        <w:pStyle w:val="ListParagraph"/>
        <w:numPr>
          <w:ilvl w:val="0"/>
          <w:numId w:val="31"/>
        </w:numPr>
      </w:pPr>
      <w:r>
        <w:t>But increases transaction costs</w:t>
      </w:r>
    </w:p>
    <w:p w14:paraId="4C2084A7" w14:textId="77777777" w:rsidR="005164AB" w:rsidRDefault="005164AB" w:rsidP="00610351">
      <w:pPr>
        <w:pStyle w:val="ListParagraph"/>
        <w:numPr>
          <w:ilvl w:val="0"/>
          <w:numId w:val="31"/>
        </w:numPr>
      </w:pPr>
      <w:r>
        <w:t>Consider market liquidity and costs</w:t>
      </w:r>
    </w:p>
    <w:p w14:paraId="4A95788B" w14:textId="24B8444A" w:rsidR="005164AB" w:rsidRDefault="005164AB" w:rsidP="00610351">
      <w:pPr>
        <w:pStyle w:val="ListParagraph"/>
        <w:numPr>
          <w:ilvl w:val="0"/>
          <w:numId w:val="31"/>
        </w:numPr>
      </w:pPr>
      <w:r>
        <w:t>Typical choices are monthly, quarterly, or semi-annual</w:t>
      </w:r>
    </w:p>
    <w:p w14:paraId="68FD2D50" w14:textId="77777777" w:rsidR="005164AB" w:rsidRDefault="005164AB" w:rsidP="005164AB">
      <w:r>
        <w:lastRenderedPageBreak/>
        <w:t>Out-of-Sample Testing:</w:t>
      </w:r>
    </w:p>
    <w:p w14:paraId="15021D25" w14:textId="77777777" w:rsidR="005164AB" w:rsidRDefault="005164AB" w:rsidP="005164AB">
      <w:pPr>
        <w:pStyle w:val="ListParagraph"/>
        <w:numPr>
          <w:ilvl w:val="0"/>
          <w:numId w:val="32"/>
        </w:numPr>
      </w:pPr>
      <w:r>
        <w:t>Helps avoid overfitting</w:t>
      </w:r>
    </w:p>
    <w:p w14:paraId="0D24D389" w14:textId="77777777" w:rsidR="005164AB" w:rsidRDefault="005164AB" w:rsidP="005164AB">
      <w:pPr>
        <w:pStyle w:val="ListParagraph"/>
        <w:numPr>
          <w:ilvl w:val="0"/>
          <w:numId w:val="32"/>
        </w:numPr>
      </w:pPr>
      <w:r>
        <w:t>More realistic performance assessment</w:t>
      </w:r>
    </w:p>
    <w:p w14:paraId="58D3DFFF" w14:textId="77777777" w:rsidR="005164AB" w:rsidRDefault="005164AB" w:rsidP="005164AB">
      <w:pPr>
        <w:pStyle w:val="ListParagraph"/>
        <w:numPr>
          <w:ilvl w:val="0"/>
          <w:numId w:val="32"/>
        </w:numPr>
      </w:pPr>
      <w:r>
        <w:t>Uses only information available at each point in time</w:t>
      </w:r>
    </w:p>
    <w:p w14:paraId="1DE1D3C2" w14:textId="53452070" w:rsidR="005164AB" w:rsidRDefault="005164AB" w:rsidP="005164AB">
      <w:pPr>
        <w:pStyle w:val="ListParagraph"/>
        <w:numPr>
          <w:ilvl w:val="0"/>
          <w:numId w:val="32"/>
        </w:numPr>
      </w:pPr>
      <w:r>
        <w:t>Critical for strategy validation</w:t>
      </w:r>
    </w:p>
    <w:p w14:paraId="14690D5E" w14:textId="76E395D7" w:rsidR="00C66431" w:rsidRDefault="00C66431" w:rsidP="00C66431">
      <w:r>
        <w:t xml:space="preserve">In the next step we can run the </w:t>
      </w:r>
      <w:proofErr w:type="spellStart"/>
      <w:r>
        <w:t>Backtest</w:t>
      </w:r>
      <w:proofErr w:type="spellEnd"/>
      <w:r>
        <w:t xml:space="preserve"> after initializing the </w:t>
      </w:r>
      <w:proofErr w:type="spellStart"/>
      <w:r>
        <w:t>RobustBacktestOptimizer</w:t>
      </w:r>
      <w:proofErr w:type="spellEnd"/>
      <w:r>
        <w:t>:</w:t>
      </w:r>
    </w:p>
    <w:p w14:paraId="108BE11D" w14:textId="77777777" w:rsidR="00C66431" w:rsidRDefault="00C66431" w:rsidP="00C66431">
      <w:pPr>
        <w:pBdr>
          <w:top w:val="single" w:sz="4" w:space="1" w:color="auto"/>
          <w:left w:val="single" w:sz="4" w:space="4" w:color="auto"/>
          <w:bottom w:val="single" w:sz="4" w:space="1" w:color="auto"/>
          <w:right w:val="single" w:sz="4" w:space="4" w:color="auto"/>
        </w:pBdr>
      </w:pPr>
      <w:proofErr w:type="spellStart"/>
      <w:r>
        <w:t>backtest_results</w:t>
      </w:r>
      <w:proofErr w:type="spellEnd"/>
      <w:r>
        <w:t xml:space="preserve"> = </w:t>
      </w:r>
      <w:proofErr w:type="spellStart"/>
      <w:r>
        <w:t>backtest_optimizer.run_backtest</w:t>
      </w:r>
      <w:proofErr w:type="spellEnd"/>
      <w:r>
        <w:t>(</w:t>
      </w:r>
    </w:p>
    <w:p w14:paraId="6147D5AC" w14:textId="77777777" w:rsidR="00C66431" w:rsidRDefault="00C66431" w:rsidP="00C66431">
      <w:pPr>
        <w:pBdr>
          <w:top w:val="single" w:sz="4" w:space="1" w:color="auto"/>
          <w:left w:val="single" w:sz="4" w:space="4" w:color="auto"/>
          <w:bottom w:val="single" w:sz="4" w:space="1" w:color="auto"/>
          <w:right w:val="single" w:sz="4" w:space="4" w:color="auto"/>
        </w:pBdr>
      </w:pPr>
      <w:r>
        <w:t xml:space="preserve">    objective=</w:t>
      </w:r>
      <w:proofErr w:type="spellStart"/>
      <w:r>
        <w:t>ObjectiveFunction.GARLAPPI_ROBUST</w:t>
      </w:r>
      <w:proofErr w:type="spellEnd"/>
      <w:r>
        <w:t>,</w:t>
      </w:r>
    </w:p>
    <w:p w14:paraId="1BDD13E8" w14:textId="77777777" w:rsidR="00C66431" w:rsidRDefault="00C66431" w:rsidP="00C66431">
      <w:pPr>
        <w:pBdr>
          <w:top w:val="single" w:sz="4" w:space="1" w:color="auto"/>
          <w:left w:val="single" w:sz="4" w:space="4" w:color="auto"/>
          <w:bottom w:val="single" w:sz="4" w:space="1" w:color="auto"/>
          <w:right w:val="single" w:sz="4" w:space="4" w:color="auto"/>
        </w:pBdr>
      </w:pPr>
      <w:r>
        <w:t xml:space="preserve">    constraints=constraints,</w:t>
      </w:r>
    </w:p>
    <w:p w14:paraId="0B517EC1" w14:textId="77777777" w:rsidR="00C66431" w:rsidRDefault="00C66431" w:rsidP="00C66431">
      <w:pPr>
        <w:pBdr>
          <w:top w:val="single" w:sz="4" w:space="1" w:color="auto"/>
          <w:left w:val="single" w:sz="4" w:space="4" w:color="auto"/>
          <w:bottom w:val="single" w:sz="4" w:space="1" w:color="auto"/>
          <w:right w:val="single" w:sz="4" w:space="4" w:color="auto"/>
        </w:pBdr>
      </w:pPr>
      <w:r>
        <w:t xml:space="preserve">    </w:t>
      </w:r>
      <w:proofErr w:type="spellStart"/>
      <w:r>
        <w:t>initial_weights</w:t>
      </w:r>
      <w:proofErr w:type="spellEnd"/>
      <w:r>
        <w:t>=</w:t>
      </w:r>
      <w:proofErr w:type="spellStart"/>
      <w:r>
        <w:t>initial_portfolio</w:t>
      </w:r>
      <w:proofErr w:type="spellEnd"/>
    </w:p>
    <w:p w14:paraId="507872ED" w14:textId="77777777" w:rsidR="00C66431" w:rsidRDefault="00C66431" w:rsidP="00C66431">
      <w:pPr>
        <w:pBdr>
          <w:top w:val="single" w:sz="4" w:space="1" w:color="auto"/>
          <w:left w:val="single" w:sz="4" w:space="4" w:color="auto"/>
          <w:bottom w:val="single" w:sz="4" w:space="1" w:color="auto"/>
          <w:right w:val="single" w:sz="4" w:space="4" w:color="auto"/>
        </w:pBdr>
      </w:pPr>
      <w:r>
        <w:t>)</w:t>
      </w:r>
    </w:p>
    <w:p w14:paraId="60D0521E" w14:textId="767B5D98" w:rsidR="00C66431" w:rsidRDefault="00C66431" w:rsidP="00C66431">
      <w:r>
        <w:t>As you can see you can select here the objective function, constraints or initial weights.</w:t>
      </w:r>
    </w:p>
    <w:p w14:paraId="088CA98C" w14:textId="3B23A07B" w:rsidR="00C66431" w:rsidRDefault="00C66431" w:rsidP="00C66431">
      <w:r>
        <w:t>Accessing Results:</w:t>
      </w:r>
    </w:p>
    <w:p w14:paraId="17510314" w14:textId="77777777" w:rsidR="00C66431" w:rsidRDefault="00C66431" w:rsidP="00C66431">
      <w:r>
        <w:t xml:space="preserve">• </w:t>
      </w:r>
      <w:proofErr w:type="spellStart"/>
      <w:r>
        <w:t>portfolio_returns</w:t>
      </w:r>
      <w:proofErr w:type="spellEnd"/>
      <w:r>
        <w:t xml:space="preserve"> = </w:t>
      </w:r>
      <w:proofErr w:type="spellStart"/>
      <w:r>
        <w:t>backtest_results</w:t>
      </w:r>
      <w:proofErr w:type="spellEnd"/>
      <w:r>
        <w:t>['returns']</w:t>
      </w:r>
    </w:p>
    <w:p w14:paraId="19EFD7FB" w14:textId="77777777" w:rsidR="00C66431" w:rsidRDefault="00C66431" w:rsidP="00C66431">
      <w:r>
        <w:t xml:space="preserve">• </w:t>
      </w:r>
      <w:proofErr w:type="spellStart"/>
      <w:r>
        <w:t>portfolio_weights</w:t>
      </w:r>
      <w:proofErr w:type="spellEnd"/>
      <w:r>
        <w:t xml:space="preserve"> = </w:t>
      </w:r>
      <w:proofErr w:type="spellStart"/>
      <w:r>
        <w:t>backtest_results</w:t>
      </w:r>
      <w:proofErr w:type="spellEnd"/>
      <w:r>
        <w:t>['weights']</w:t>
      </w:r>
    </w:p>
    <w:p w14:paraId="213D7720" w14:textId="77777777" w:rsidR="00C66431" w:rsidRDefault="00C66431" w:rsidP="00C66431">
      <w:r>
        <w:t xml:space="preserve">• </w:t>
      </w:r>
      <w:proofErr w:type="spellStart"/>
      <w:r>
        <w:t>metrics_history</w:t>
      </w:r>
      <w:proofErr w:type="spellEnd"/>
      <w:r>
        <w:t xml:space="preserve"> = </w:t>
      </w:r>
      <w:proofErr w:type="spellStart"/>
      <w:r>
        <w:t>backtest_results</w:t>
      </w:r>
      <w:proofErr w:type="spellEnd"/>
      <w:r>
        <w:t>['</w:t>
      </w:r>
      <w:proofErr w:type="spellStart"/>
      <w:r>
        <w:t>metrics_history</w:t>
      </w:r>
      <w:proofErr w:type="spellEnd"/>
      <w:r>
        <w:t>']</w:t>
      </w:r>
    </w:p>
    <w:p w14:paraId="4E0FD047" w14:textId="77777777" w:rsidR="00C66431" w:rsidRDefault="00C66431" w:rsidP="00C66431">
      <w:r>
        <w:t xml:space="preserve">• </w:t>
      </w:r>
      <w:proofErr w:type="spellStart"/>
      <w:r>
        <w:t>realized_costs</w:t>
      </w:r>
      <w:proofErr w:type="spellEnd"/>
      <w:r>
        <w:t xml:space="preserve"> = </w:t>
      </w:r>
      <w:proofErr w:type="spellStart"/>
      <w:r>
        <w:t>backtest_results</w:t>
      </w:r>
      <w:proofErr w:type="spellEnd"/>
      <w:r>
        <w:t>['</w:t>
      </w:r>
      <w:proofErr w:type="spellStart"/>
      <w:r>
        <w:t>realized_costs</w:t>
      </w:r>
      <w:proofErr w:type="spellEnd"/>
      <w:r>
        <w:t>']</w:t>
      </w:r>
    </w:p>
    <w:p w14:paraId="4FB622D6" w14:textId="77777777" w:rsidR="00C66431" w:rsidRDefault="00C66431" w:rsidP="00C66431">
      <w:r>
        <w:t xml:space="preserve">• </w:t>
      </w:r>
      <w:proofErr w:type="spellStart"/>
      <w:r>
        <w:t>backtest_metrics</w:t>
      </w:r>
      <w:proofErr w:type="spellEnd"/>
      <w:r>
        <w:t xml:space="preserve"> = </w:t>
      </w:r>
      <w:proofErr w:type="spellStart"/>
      <w:r>
        <w:t>backtest_results</w:t>
      </w:r>
      <w:proofErr w:type="spellEnd"/>
      <w:r>
        <w:t>['</w:t>
      </w:r>
      <w:proofErr w:type="spellStart"/>
      <w:r>
        <w:t>backtest_metrics</w:t>
      </w:r>
      <w:proofErr w:type="spellEnd"/>
      <w:r>
        <w:t>']</w:t>
      </w:r>
    </w:p>
    <w:p w14:paraId="451146A3" w14:textId="77777777" w:rsidR="00C66431" w:rsidRDefault="00C66431" w:rsidP="00C66431"/>
    <w:p w14:paraId="03D50914" w14:textId="4BD25E41" w:rsidR="00C66431" w:rsidRDefault="00C66431" w:rsidP="00C66431">
      <w:pPr>
        <w:rPr>
          <w:rFonts w:ascii="Franklin Gothic Book" w:hAnsi="Franklin Gothic Book"/>
          <w:color w:val="595959" w:themeColor="text1" w:themeTint="A6"/>
          <w:spacing w:val="20"/>
          <w:sz w:val="44"/>
          <w:szCs w:val="28"/>
          <w:lang w:bidi="en-GB"/>
        </w:rPr>
      </w:pPr>
      <w:r>
        <w:rPr>
          <w:rFonts w:ascii="Franklin Gothic Book" w:hAnsi="Franklin Gothic Book"/>
          <w:color w:val="595959" w:themeColor="text1" w:themeTint="A6"/>
          <w:spacing w:val="20"/>
          <w:sz w:val="44"/>
          <w:szCs w:val="28"/>
          <w:lang w:bidi="en-GB"/>
        </w:rPr>
        <w:t>7</w:t>
      </w:r>
      <w:r w:rsidRPr="0000347C">
        <w:rPr>
          <w:rFonts w:ascii="Franklin Gothic Book" w:hAnsi="Franklin Gothic Book"/>
          <w:color w:val="595959" w:themeColor="text1" w:themeTint="A6"/>
          <w:spacing w:val="20"/>
          <w:sz w:val="44"/>
          <w:szCs w:val="28"/>
          <w:lang w:bidi="en-GB"/>
        </w:rPr>
        <w:t xml:space="preserve">. </w:t>
      </w:r>
      <w:r w:rsidRPr="00C66431">
        <w:rPr>
          <w:rFonts w:ascii="Franklin Gothic Book" w:hAnsi="Franklin Gothic Book"/>
          <w:color w:val="595959" w:themeColor="text1" w:themeTint="A6"/>
          <w:spacing w:val="20"/>
          <w:sz w:val="44"/>
          <w:szCs w:val="28"/>
          <w:lang w:bidi="en-GB"/>
        </w:rPr>
        <w:t>EFFICIENT FRONTIER ANALYSIS</w:t>
      </w:r>
    </w:p>
    <w:p w14:paraId="31070921" w14:textId="77777777" w:rsidR="00C66431" w:rsidRDefault="00C66431" w:rsidP="00C66431">
      <w:r>
        <w:t>Initializing Efficient Frontier Calculator - Example:</w:t>
      </w:r>
    </w:p>
    <w:p w14:paraId="232F12A2" w14:textId="77777777" w:rsidR="00C66431" w:rsidRDefault="00C66431" w:rsidP="00C66431">
      <w:pPr>
        <w:pBdr>
          <w:top w:val="single" w:sz="4" w:space="1" w:color="auto"/>
          <w:left w:val="single" w:sz="4" w:space="4" w:color="auto"/>
          <w:bottom w:val="single" w:sz="4" w:space="1" w:color="auto"/>
          <w:right w:val="single" w:sz="4" w:space="4" w:color="auto"/>
        </w:pBdr>
      </w:pPr>
      <w:r>
        <w:t xml:space="preserve">from </w:t>
      </w:r>
      <w:proofErr w:type="spellStart"/>
      <w:r>
        <w:t>PortOpt</w:t>
      </w:r>
      <w:proofErr w:type="spellEnd"/>
      <w:r>
        <w:t xml:space="preserve"> import </w:t>
      </w:r>
      <w:proofErr w:type="spellStart"/>
      <w:r>
        <w:t>RobustEfficientFrontier</w:t>
      </w:r>
      <w:proofErr w:type="spellEnd"/>
    </w:p>
    <w:p w14:paraId="47AEC4F7" w14:textId="77777777" w:rsidR="00C66431" w:rsidRDefault="00C66431" w:rsidP="00C66431">
      <w:pPr>
        <w:pBdr>
          <w:top w:val="single" w:sz="4" w:space="1" w:color="auto"/>
          <w:left w:val="single" w:sz="4" w:space="4" w:color="auto"/>
          <w:bottom w:val="single" w:sz="4" w:space="1" w:color="auto"/>
          <w:right w:val="single" w:sz="4" w:space="4" w:color="auto"/>
        </w:pBdr>
      </w:pPr>
      <w:proofErr w:type="spellStart"/>
      <w:r>
        <w:t>frontier_calculator</w:t>
      </w:r>
      <w:proofErr w:type="spellEnd"/>
      <w:r>
        <w:t xml:space="preserve"> = </w:t>
      </w:r>
      <w:proofErr w:type="spellStart"/>
      <w:r>
        <w:t>RobustEfficientFrontier</w:t>
      </w:r>
      <w:proofErr w:type="spellEnd"/>
      <w:r>
        <w:t>(</w:t>
      </w:r>
    </w:p>
    <w:p w14:paraId="6EA937D2" w14:textId="5B6FB952" w:rsidR="00C66431" w:rsidRDefault="00C66431" w:rsidP="00C66431">
      <w:pPr>
        <w:pBdr>
          <w:top w:val="single" w:sz="4" w:space="1" w:color="auto"/>
          <w:left w:val="single" w:sz="4" w:space="4" w:color="auto"/>
          <w:bottom w:val="single" w:sz="4" w:space="1" w:color="auto"/>
          <w:right w:val="single" w:sz="4" w:space="4" w:color="auto"/>
        </w:pBdr>
      </w:pPr>
      <w:r>
        <w:t xml:space="preserve">    returns=</w:t>
      </w:r>
      <w:proofErr w:type="spellStart"/>
      <w:r>
        <w:t>returns_data</w:t>
      </w:r>
      <w:proofErr w:type="spellEnd"/>
      <w:r>
        <w:t xml:space="preserve">, </w:t>
      </w:r>
      <w:proofErr w:type="spellStart"/>
      <w:r>
        <w:t>expected_returns</w:t>
      </w:r>
      <w:proofErr w:type="spellEnd"/>
      <w:r>
        <w:t>=</w:t>
      </w:r>
      <w:proofErr w:type="spellStart"/>
      <w:r>
        <w:t>expected_returns</w:t>
      </w:r>
      <w:proofErr w:type="spellEnd"/>
      <w:r>
        <w:t>,</w:t>
      </w:r>
    </w:p>
    <w:p w14:paraId="6A4FBFF8" w14:textId="22F99234" w:rsidR="00C66431" w:rsidRDefault="00C66431" w:rsidP="00C66431">
      <w:pPr>
        <w:pBdr>
          <w:top w:val="single" w:sz="4" w:space="1" w:color="auto"/>
          <w:left w:val="single" w:sz="4" w:space="4" w:color="auto"/>
          <w:bottom w:val="single" w:sz="4" w:space="1" w:color="auto"/>
          <w:right w:val="single" w:sz="4" w:space="4" w:color="auto"/>
        </w:pBdr>
      </w:pPr>
      <w:r>
        <w:t xml:space="preserve">    epsilon=</w:t>
      </w:r>
      <w:proofErr w:type="spellStart"/>
      <w:r>
        <w:t>epsilon_data</w:t>
      </w:r>
      <w:proofErr w:type="spellEnd"/>
      <w:r>
        <w:t>, alpha=</w:t>
      </w:r>
      <w:proofErr w:type="spellStart"/>
      <w:r>
        <w:t>alpha_data</w:t>
      </w:r>
      <w:proofErr w:type="spellEnd"/>
      <w:r>
        <w:t>,</w:t>
      </w:r>
    </w:p>
    <w:p w14:paraId="10847639" w14:textId="77777777" w:rsidR="00C66431" w:rsidRDefault="00C66431" w:rsidP="00C66431">
      <w:pPr>
        <w:pBdr>
          <w:top w:val="single" w:sz="4" w:space="1" w:color="auto"/>
          <w:left w:val="single" w:sz="4" w:space="4" w:color="auto"/>
          <w:bottom w:val="single" w:sz="4" w:space="1" w:color="auto"/>
          <w:right w:val="single" w:sz="4" w:space="4" w:color="auto"/>
        </w:pBdr>
      </w:pPr>
      <w:r>
        <w:t xml:space="preserve">    </w:t>
      </w:r>
      <w:proofErr w:type="spellStart"/>
      <w:r>
        <w:t>optimization_method</w:t>
      </w:r>
      <w:proofErr w:type="spellEnd"/>
      <w:r>
        <w:t>='SCIPY',</w:t>
      </w:r>
    </w:p>
    <w:p w14:paraId="44B8161D" w14:textId="77777777" w:rsidR="00C66431" w:rsidRDefault="00C66431" w:rsidP="00C66431">
      <w:pPr>
        <w:pBdr>
          <w:top w:val="single" w:sz="4" w:space="1" w:color="auto"/>
          <w:left w:val="single" w:sz="4" w:space="4" w:color="auto"/>
          <w:bottom w:val="single" w:sz="4" w:space="1" w:color="auto"/>
          <w:right w:val="single" w:sz="4" w:space="4" w:color="auto"/>
        </w:pBdr>
      </w:pPr>
      <w:r>
        <w:t xml:space="preserve">    </w:t>
      </w:r>
      <w:proofErr w:type="spellStart"/>
      <w:r>
        <w:t>risk_free_rate</w:t>
      </w:r>
      <w:proofErr w:type="spellEnd"/>
      <w:r>
        <w:t>=0.01,</w:t>
      </w:r>
    </w:p>
    <w:p w14:paraId="65353338" w14:textId="77777777" w:rsidR="00C66431" w:rsidRDefault="00C66431" w:rsidP="00C66431">
      <w:pPr>
        <w:pBdr>
          <w:top w:val="single" w:sz="4" w:space="1" w:color="auto"/>
          <w:left w:val="single" w:sz="4" w:space="4" w:color="auto"/>
          <w:bottom w:val="single" w:sz="4" w:space="1" w:color="auto"/>
          <w:right w:val="single" w:sz="4" w:space="4" w:color="auto"/>
        </w:pBdr>
      </w:pPr>
      <w:r>
        <w:t xml:space="preserve">    </w:t>
      </w:r>
      <w:proofErr w:type="spellStart"/>
      <w:r>
        <w:t>transaction_cost</w:t>
      </w:r>
      <w:proofErr w:type="spellEnd"/>
      <w:r>
        <w:t>=0.001,</w:t>
      </w:r>
    </w:p>
    <w:p w14:paraId="44FADFA2" w14:textId="77777777" w:rsidR="00C66431" w:rsidRDefault="00C66431" w:rsidP="00C66431">
      <w:pPr>
        <w:pBdr>
          <w:top w:val="single" w:sz="4" w:space="1" w:color="auto"/>
          <w:left w:val="single" w:sz="4" w:space="4" w:color="auto"/>
          <w:bottom w:val="single" w:sz="4" w:space="1" w:color="auto"/>
          <w:right w:val="single" w:sz="4" w:space="4" w:color="auto"/>
        </w:pBdr>
      </w:pPr>
      <w:r>
        <w:t xml:space="preserve">    </w:t>
      </w:r>
      <w:proofErr w:type="spellStart"/>
      <w:r>
        <w:t>min_history</w:t>
      </w:r>
      <w:proofErr w:type="spellEnd"/>
      <w:r>
        <w:t>=36,</w:t>
      </w:r>
    </w:p>
    <w:p w14:paraId="67622018" w14:textId="77777777" w:rsidR="00C66431" w:rsidRDefault="00C66431" w:rsidP="00C66431">
      <w:pPr>
        <w:pBdr>
          <w:top w:val="single" w:sz="4" w:space="1" w:color="auto"/>
          <w:left w:val="single" w:sz="4" w:space="4" w:color="auto"/>
          <w:bottom w:val="single" w:sz="4" w:space="1" w:color="auto"/>
          <w:right w:val="single" w:sz="4" w:space="4" w:color="auto"/>
        </w:pBdr>
      </w:pPr>
      <w:r>
        <w:t xml:space="preserve">    </w:t>
      </w:r>
      <w:proofErr w:type="spellStart"/>
      <w:r>
        <w:t>half_life</w:t>
      </w:r>
      <w:proofErr w:type="spellEnd"/>
      <w:r>
        <w:t>=36</w:t>
      </w:r>
    </w:p>
    <w:p w14:paraId="3A76152E" w14:textId="77777777" w:rsidR="00C66431" w:rsidRDefault="00C66431" w:rsidP="00C66431">
      <w:pPr>
        <w:pBdr>
          <w:top w:val="single" w:sz="4" w:space="1" w:color="auto"/>
          <w:left w:val="single" w:sz="4" w:space="4" w:color="auto"/>
          <w:bottom w:val="single" w:sz="4" w:space="1" w:color="auto"/>
          <w:right w:val="single" w:sz="4" w:space="4" w:color="auto"/>
        </w:pBdr>
      </w:pPr>
      <w:r>
        <w:t>)</w:t>
      </w:r>
    </w:p>
    <w:p w14:paraId="1599EDAD" w14:textId="77777777" w:rsidR="005164AB" w:rsidRDefault="005164AB" w:rsidP="00C66431"/>
    <w:p w14:paraId="22FFDC72" w14:textId="77777777" w:rsidR="005164AB" w:rsidRDefault="005164AB" w:rsidP="00C66431"/>
    <w:p w14:paraId="070F81C2" w14:textId="4D3FC89C" w:rsidR="00C66431" w:rsidRDefault="00C66431" w:rsidP="00C66431">
      <w:r>
        <w:lastRenderedPageBreak/>
        <w:t xml:space="preserve">In the next step we can compute the efficient frontier after initializing the </w:t>
      </w:r>
      <w:proofErr w:type="spellStart"/>
      <w:r>
        <w:t>RobustEfficientFrontier</w:t>
      </w:r>
      <w:proofErr w:type="spellEnd"/>
      <w:r>
        <w:t>:</w:t>
      </w:r>
    </w:p>
    <w:p w14:paraId="735E0260" w14:textId="77777777" w:rsidR="00C66431" w:rsidRDefault="00C66431" w:rsidP="00C66431">
      <w:pPr>
        <w:pBdr>
          <w:top w:val="single" w:sz="4" w:space="1" w:color="auto"/>
          <w:left w:val="single" w:sz="4" w:space="4" w:color="auto"/>
          <w:bottom w:val="single" w:sz="4" w:space="1" w:color="auto"/>
          <w:right w:val="single" w:sz="4" w:space="4" w:color="auto"/>
        </w:pBdr>
      </w:pPr>
      <w:proofErr w:type="spellStart"/>
      <w:r>
        <w:t>frontier_results</w:t>
      </w:r>
      <w:proofErr w:type="spellEnd"/>
      <w:r>
        <w:t xml:space="preserve"> = </w:t>
      </w:r>
      <w:proofErr w:type="spellStart"/>
      <w:r>
        <w:t>frontier_calculator.compute_efficient_frontier</w:t>
      </w:r>
      <w:proofErr w:type="spellEnd"/>
      <w:r>
        <w:t>(</w:t>
      </w:r>
    </w:p>
    <w:p w14:paraId="788E21DF" w14:textId="77777777" w:rsidR="00C66431" w:rsidRDefault="00C66431" w:rsidP="00C66431">
      <w:pPr>
        <w:pBdr>
          <w:top w:val="single" w:sz="4" w:space="1" w:color="auto"/>
          <w:left w:val="single" w:sz="4" w:space="4" w:color="auto"/>
          <w:bottom w:val="single" w:sz="4" w:space="1" w:color="auto"/>
          <w:right w:val="single" w:sz="4" w:space="4" w:color="auto"/>
        </w:pBdr>
      </w:pPr>
      <w:r>
        <w:t xml:space="preserve">    </w:t>
      </w:r>
      <w:proofErr w:type="spellStart"/>
      <w:r>
        <w:t>n_points</w:t>
      </w:r>
      <w:proofErr w:type="spellEnd"/>
      <w:r>
        <w:t>=15,</w:t>
      </w:r>
    </w:p>
    <w:p w14:paraId="7FB651BB" w14:textId="77777777" w:rsidR="00C66431" w:rsidRDefault="00C66431" w:rsidP="00C66431">
      <w:pPr>
        <w:pBdr>
          <w:top w:val="single" w:sz="4" w:space="1" w:color="auto"/>
          <w:left w:val="single" w:sz="4" w:space="4" w:color="auto"/>
          <w:bottom w:val="single" w:sz="4" w:space="1" w:color="auto"/>
          <w:right w:val="single" w:sz="4" w:space="4" w:color="auto"/>
        </w:pBdr>
      </w:pPr>
      <w:r>
        <w:t xml:space="preserve">    constraints=constraints</w:t>
      </w:r>
    </w:p>
    <w:p w14:paraId="106A7E87" w14:textId="77777777" w:rsidR="00C66431" w:rsidRDefault="00C66431" w:rsidP="00C66431">
      <w:pPr>
        <w:pBdr>
          <w:top w:val="single" w:sz="4" w:space="1" w:color="auto"/>
          <w:left w:val="single" w:sz="4" w:space="4" w:color="auto"/>
          <w:bottom w:val="single" w:sz="4" w:space="1" w:color="auto"/>
          <w:right w:val="single" w:sz="4" w:space="4" w:color="auto"/>
        </w:pBdr>
      </w:pPr>
      <w:r>
        <w:t>)</w:t>
      </w:r>
    </w:p>
    <w:p w14:paraId="0CCFF2E5" w14:textId="77777777" w:rsidR="00C66431" w:rsidRDefault="00C66431" w:rsidP="00C66431">
      <w:r>
        <w:t>Accessing Results:</w:t>
      </w:r>
    </w:p>
    <w:p w14:paraId="20A5EB4C" w14:textId="77777777" w:rsidR="00C66431" w:rsidRDefault="00C66431" w:rsidP="00C66431">
      <w:r>
        <w:t xml:space="preserve">• </w:t>
      </w:r>
      <w:proofErr w:type="spellStart"/>
      <w:r>
        <w:t>frontier_returns</w:t>
      </w:r>
      <w:proofErr w:type="spellEnd"/>
      <w:r>
        <w:t xml:space="preserve"> = </w:t>
      </w:r>
      <w:proofErr w:type="spellStart"/>
      <w:r>
        <w:t>frontier_results</w:t>
      </w:r>
      <w:proofErr w:type="spellEnd"/>
      <w:r>
        <w:t>['returns']</w:t>
      </w:r>
    </w:p>
    <w:p w14:paraId="18408D9E" w14:textId="77777777" w:rsidR="00C66431" w:rsidRDefault="00C66431" w:rsidP="00C66431">
      <w:r>
        <w:t xml:space="preserve">• </w:t>
      </w:r>
      <w:proofErr w:type="spellStart"/>
      <w:r>
        <w:t>frontier_risks</w:t>
      </w:r>
      <w:proofErr w:type="spellEnd"/>
      <w:r>
        <w:t xml:space="preserve"> = </w:t>
      </w:r>
      <w:proofErr w:type="spellStart"/>
      <w:r>
        <w:t>frontier_results</w:t>
      </w:r>
      <w:proofErr w:type="spellEnd"/>
      <w:r>
        <w:t>['risks']</w:t>
      </w:r>
    </w:p>
    <w:p w14:paraId="7F85930D" w14:textId="77777777" w:rsidR="00C66431" w:rsidRDefault="00C66431" w:rsidP="00C66431">
      <w:r>
        <w:t xml:space="preserve">• </w:t>
      </w:r>
      <w:proofErr w:type="spellStart"/>
      <w:r>
        <w:t>frontier_weights</w:t>
      </w:r>
      <w:proofErr w:type="spellEnd"/>
      <w:r>
        <w:t xml:space="preserve"> = </w:t>
      </w:r>
      <w:proofErr w:type="spellStart"/>
      <w:r>
        <w:t>frontier_results</w:t>
      </w:r>
      <w:proofErr w:type="spellEnd"/>
      <w:r>
        <w:t>['weights']</w:t>
      </w:r>
    </w:p>
    <w:p w14:paraId="426763D1" w14:textId="77777777" w:rsidR="00C66431" w:rsidRDefault="00C66431" w:rsidP="00C66431">
      <w:r>
        <w:t xml:space="preserve">• </w:t>
      </w:r>
      <w:proofErr w:type="spellStart"/>
      <w:r>
        <w:t>sharpe_ratios</w:t>
      </w:r>
      <w:proofErr w:type="spellEnd"/>
      <w:r>
        <w:t xml:space="preserve"> = </w:t>
      </w:r>
      <w:proofErr w:type="spellStart"/>
      <w:r>
        <w:t>frontier_results</w:t>
      </w:r>
      <w:proofErr w:type="spellEnd"/>
      <w:r>
        <w:t>['</w:t>
      </w:r>
      <w:proofErr w:type="spellStart"/>
      <w:r>
        <w:t>sharpe_ratios</w:t>
      </w:r>
      <w:proofErr w:type="spellEnd"/>
      <w:r>
        <w:t>']</w:t>
      </w:r>
    </w:p>
    <w:p w14:paraId="656D9B95" w14:textId="38F69FBC" w:rsidR="005164AB" w:rsidRDefault="00C66431" w:rsidP="00C66431">
      <w:r>
        <w:t xml:space="preserve">• </w:t>
      </w:r>
      <w:proofErr w:type="spellStart"/>
      <w:r>
        <w:t>tracking_errors</w:t>
      </w:r>
      <w:proofErr w:type="spellEnd"/>
      <w:r>
        <w:t xml:space="preserve"> = </w:t>
      </w:r>
      <w:proofErr w:type="spellStart"/>
      <w:r>
        <w:t>frontier_results</w:t>
      </w:r>
      <w:proofErr w:type="spellEnd"/>
      <w:r>
        <w:t>['</w:t>
      </w:r>
      <w:proofErr w:type="spellStart"/>
      <w:r>
        <w:t>tracking_errors</w:t>
      </w:r>
      <w:proofErr w:type="spellEnd"/>
      <w:r>
        <w:t>']</w:t>
      </w:r>
    </w:p>
    <w:p w14:paraId="7E47B0DB" w14:textId="77777777" w:rsidR="005164AB" w:rsidRDefault="005164AB" w:rsidP="00C66431"/>
    <w:p w14:paraId="1338F4C0" w14:textId="77777777" w:rsidR="005164AB" w:rsidRDefault="005164AB" w:rsidP="005164AB">
      <w:r>
        <w:t>The efficient frontier analysis provides crucial insights for portfolio selection:</w:t>
      </w:r>
    </w:p>
    <w:p w14:paraId="0B121C55" w14:textId="77777777" w:rsidR="005164AB" w:rsidRDefault="005164AB" w:rsidP="005164AB">
      <w:r>
        <w:t>Using the Results:</w:t>
      </w:r>
    </w:p>
    <w:p w14:paraId="2B9A5ABA" w14:textId="77777777" w:rsidR="005164AB" w:rsidRDefault="005164AB" w:rsidP="005164AB">
      <w:pPr>
        <w:pStyle w:val="ListParagraph"/>
        <w:numPr>
          <w:ilvl w:val="0"/>
          <w:numId w:val="33"/>
        </w:numPr>
      </w:pPr>
      <w:r>
        <w:t>Frontier returns and risks show the range of available risk-return combinations</w:t>
      </w:r>
    </w:p>
    <w:p w14:paraId="5B975B4C" w14:textId="77777777" w:rsidR="005164AB" w:rsidRDefault="005164AB" w:rsidP="005164AB">
      <w:pPr>
        <w:pStyle w:val="ListParagraph"/>
        <w:numPr>
          <w:ilvl w:val="0"/>
          <w:numId w:val="33"/>
        </w:numPr>
      </w:pPr>
      <w:r>
        <w:t>Weights across the frontier show how allocations change with risk tolerance</w:t>
      </w:r>
    </w:p>
    <w:p w14:paraId="5896689F" w14:textId="77777777" w:rsidR="005164AB" w:rsidRDefault="005164AB" w:rsidP="005164AB">
      <w:pPr>
        <w:pStyle w:val="ListParagraph"/>
        <w:numPr>
          <w:ilvl w:val="0"/>
          <w:numId w:val="33"/>
        </w:numPr>
      </w:pPr>
      <w:r>
        <w:t>Sharpe ratios help identify the most efficient portfolios</w:t>
      </w:r>
    </w:p>
    <w:p w14:paraId="1D3878D3" w14:textId="77777777" w:rsidR="005164AB" w:rsidRDefault="005164AB" w:rsidP="005164AB">
      <w:pPr>
        <w:pStyle w:val="ListParagraph"/>
        <w:numPr>
          <w:ilvl w:val="0"/>
          <w:numId w:val="33"/>
        </w:numPr>
      </w:pPr>
      <w:r>
        <w:t>Tracking errors are important for benchmark-relative management</w:t>
      </w:r>
    </w:p>
    <w:p w14:paraId="3BB55E16" w14:textId="77777777" w:rsidR="005164AB" w:rsidRDefault="005164AB" w:rsidP="005164AB">
      <w:r>
        <w:t>Key Applications:</w:t>
      </w:r>
    </w:p>
    <w:p w14:paraId="4001744B" w14:textId="77777777" w:rsidR="005164AB" w:rsidRDefault="005164AB" w:rsidP="005164AB">
      <w:pPr>
        <w:pStyle w:val="ListParagraph"/>
        <w:numPr>
          <w:ilvl w:val="0"/>
          <w:numId w:val="34"/>
        </w:numPr>
      </w:pPr>
      <w:r>
        <w:t>Strategic asset allocation decisions</w:t>
      </w:r>
    </w:p>
    <w:p w14:paraId="12D7298E" w14:textId="77777777" w:rsidR="005164AB" w:rsidRDefault="005164AB" w:rsidP="005164AB">
      <w:pPr>
        <w:pStyle w:val="ListParagraph"/>
        <w:numPr>
          <w:ilvl w:val="0"/>
          <w:numId w:val="34"/>
        </w:numPr>
      </w:pPr>
      <w:r>
        <w:t>Risk tolerance assessment</w:t>
      </w:r>
    </w:p>
    <w:p w14:paraId="6361EAED" w14:textId="77777777" w:rsidR="005164AB" w:rsidRDefault="005164AB" w:rsidP="005164AB">
      <w:pPr>
        <w:pStyle w:val="ListParagraph"/>
        <w:numPr>
          <w:ilvl w:val="0"/>
          <w:numId w:val="34"/>
        </w:numPr>
      </w:pPr>
      <w:r>
        <w:t>Portfolio rebalancing guidance</w:t>
      </w:r>
    </w:p>
    <w:p w14:paraId="3E7E64BC" w14:textId="77777777" w:rsidR="005164AB" w:rsidRDefault="005164AB" w:rsidP="005164AB">
      <w:pPr>
        <w:pStyle w:val="ListParagraph"/>
        <w:numPr>
          <w:ilvl w:val="0"/>
          <w:numId w:val="34"/>
        </w:numPr>
      </w:pPr>
      <w:r>
        <w:t>Investment policy formulation</w:t>
      </w:r>
    </w:p>
    <w:p w14:paraId="2C5E7862" w14:textId="11EB4396" w:rsidR="005164AB" w:rsidRDefault="005164AB" w:rsidP="005164AB">
      <w:pPr>
        <w:pStyle w:val="ListParagraph"/>
        <w:numPr>
          <w:ilvl w:val="0"/>
          <w:numId w:val="34"/>
        </w:numPr>
      </w:pPr>
      <w:r>
        <w:t>Performance attribution baseline</w:t>
      </w:r>
    </w:p>
    <w:p w14:paraId="0DF48F7B" w14:textId="77777777" w:rsidR="00C66431" w:rsidRDefault="00C66431" w:rsidP="00C66431"/>
    <w:p w14:paraId="02BB37B0" w14:textId="77777777" w:rsidR="00C66431" w:rsidRDefault="00C66431" w:rsidP="00C66431"/>
    <w:p w14:paraId="724DA580" w14:textId="77777777" w:rsidR="00C66431" w:rsidRDefault="00C66431" w:rsidP="00C66431">
      <w:pPr>
        <w:rPr>
          <w:rFonts w:ascii="Franklin Gothic Book" w:hAnsi="Franklin Gothic Book"/>
          <w:color w:val="595959" w:themeColor="text1" w:themeTint="A6"/>
          <w:spacing w:val="20"/>
          <w:sz w:val="44"/>
          <w:szCs w:val="28"/>
          <w:lang w:bidi="en-GB"/>
        </w:rPr>
      </w:pPr>
    </w:p>
    <w:p w14:paraId="32F4C7B1" w14:textId="77777777" w:rsidR="00C66431" w:rsidRDefault="00C66431" w:rsidP="00C66431"/>
    <w:p w14:paraId="395EBF42" w14:textId="77777777" w:rsidR="00C66431" w:rsidRDefault="00C66431" w:rsidP="00C66431"/>
    <w:p w14:paraId="1E469258" w14:textId="77777777" w:rsidR="00C66431" w:rsidRDefault="00C66431" w:rsidP="00C66431"/>
    <w:p w14:paraId="67F4A734" w14:textId="77777777" w:rsidR="00C66431" w:rsidRDefault="00C66431" w:rsidP="00C66431"/>
    <w:p w14:paraId="6A11418F" w14:textId="77777777" w:rsidR="00E26F48" w:rsidRDefault="00E26F48" w:rsidP="00E26F48"/>
    <w:p w14:paraId="7E664DEC" w14:textId="77777777" w:rsidR="00E26F48" w:rsidRDefault="00E26F48" w:rsidP="00E26F48"/>
    <w:p w14:paraId="61714A4C" w14:textId="77777777" w:rsidR="00E26F48" w:rsidRDefault="00E26F48" w:rsidP="00E26F48"/>
    <w:p w14:paraId="60FF812C" w14:textId="77777777" w:rsidR="00E26F48" w:rsidRDefault="00E26F48" w:rsidP="00E26F48"/>
    <w:p w14:paraId="637517E9" w14:textId="77777777" w:rsidR="00E26F48" w:rsidRDefault="00E26F48" w:rsidP="00E26F48"/>
    <w:p w14:paraId="66EB5DE3" w14:textId="77777777" w:rsidR="00E26F48" w:rsidRDefault="00E26F48" w:rsidP="00E26F48"/>
    <w:p w14:paraId="68FA3DBD" w14:textId="77777777" w:rsidR="00E26F48" w:rsidRDefault="00E26F48" w:rsidP="0000347C"/>
    <w:p w14:paraId="2D8FD20F" w14:textId="77777777" w:rsidR="0000347C" w:rsidRDefault="0000347C" w:rsidP="0000347C">
      <w:pPr>
        <w:spacing w:after="200"/>
        <w:rPr>
          <w:b/>
        </w:rPr>
      </w:pPr>
    </w:p>
    <w:p w14:paraId="19F5CCDD" w14:textId="77777777" w:rsidR="0000347C" w:rsidRPr="000F1DCE" w:rsidRDefault="0000347C">
      <w:pPr>
        <w:spacing w:after="200"/>
        <w:rPr>
          <w:b/>
        </w:rPr>
      </w:pPr>
    </w:p>
    <w:sectPr w:rsidR="0000347C" w:rsidRPr="000F1DCE" w:rsidSect="006517B8">
      <w:headerReference w:type="default" r:id="rId9"/>
      <w:footerReference w:type="default" r:id="rId10"/>
      <w:pgSz w:w="11906" w:h="16838" w:code="9"/>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9AE4B" w14:textId="77777777" w:rsidR="0000347C" w:rsidRDefault="0000347C">
      <w:pPr>
        <w:spacing w:after="0" w:line="240" w:lineRule="auto"/>
      </w:pPr>
      <w:r>
        <w:separator/>
      </w:r>
    </w:p>
  </w:endnote>
  <w:endnote w:type="continuationSeparator" w:id="0">
    <w:p w14:paraId="1D94826F" w14:textId="77777777" w:rsidR="0000347C" w:rsidRDefault="0000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9B1E3" w14:textId="77777777" w:rsidR="00AA1F13" w:rsidRDefault="000F1DCE">
    <w:r>
      <w:rPr>
        <w:noProof/>
        <w:lang w:bidi="en-GB"/>
      </w:rPr>
      <mc:AlternateContent>
        <mc:Choice Requires="wps">
          <w:drawing>
            <wp:anchor distT="0" distB="0" distL="114300" distR="114300" simplePos="0" relativeHeight="251668480" behindDoc="0" locked="0" layoutInCell="0" allowOverlap="1" wp14:anchorId="1EA5A95C" wp14:editId="545EFEAB">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38150E84" w14:textId="77777777" w:rsidR="00AA1F13" w:rsidRPr="00C77D65" w:rsidRDefault="00616989">
                          <w:pPr>
                            <w:pStyle w:val="NoSpacing"/>
                            <w:jc w:val="center"/>
                            <w:rPr>
                              <w:sz w:val="36"/>
                              <w:szCs w:val="36"/>
                            </w:rPr>
                          </w:pPr>
                          <w:r w:rsidRPr="00C77D65">
                            <w:rPr>
                              <w:sz w:val="36"/>
                              <w:szCs w:val="36"/>
                              <w:lang w:bidi="en-GB"/>
                            </w:rPr>
                            <w:fldChar w:fldCharType="begin"/>
                          </w:r>
                          <w:r w:rsidRPr="00C77D65">
                            <w:rPr>
                              <w:sz w:val="36"/>
                              <w:szCs w:val="36"/>
                              <w:lang w:bidi="en-GB"/>
                            </w:rPr>
                            <w:instrText xml:space="preserve"> PAGE  \* Arabic  \* MERGEFORMAT </w:instrText>
                          </w:r>
                          <w:r w:rsidRPr="00C77D65">
                            <w:rPr>
                              <w:sz w:val="36"/>
                              <w:szCs w:val="36"/>
                              <w:lang w:bidi="en-GB"/>
                            </w:rPr>
                            <w:fldChar w:fldCharType="separate"/>
                          </w:r>
                          <w:r w:rsidR="00BC5723">
                            <w:rPr>
                              <w:noProof/>
                              <w:sz w:val="36"/>
                              <w:szCs w:val="36"/>
                              <w:lang w:bidi="en-GB"/>
                            </w:rPr>
                            <w:t>1</w:t>
                          </w:r>
                          <w:r w:rsidRPr="00C77D65">
                            <w:rPr>
                              <w:noProof/>
                              <w:sz w:val="36"/>
                              <w:szCs w:val="36"/>
                              <w:lang w:bidi="en-GB"/>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EA5A95C" id="Oval 19" o:spid="_x0000_s1030"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" o:allowincell="f" fillcolor="white [3201]" stroked="f" strokeweight="6pt">
              <v:textbox inset="0,0,0,0">
                <w:txbxContent>
                  <w:p w14:paraId="38150E84" w14:textId="77777777" w:rsidR="00AA1F13" w:rsidRPr="00C77D65" w:rsidRDefault="00616989">
                    <w:pPr>
                      <w:pStyle w:val="NoSpacing"/>
                      <w:jc w:val="center"/>
                      <w:rPr>
                        <w:sz w:val="36"/>
                        <w:szCs w:val="36"/>
                      </w:rPr>
                    </w:pPr>
                    <w:r w:rsidRPr="00C77D65">
                      <w:rPr>
                        <w:sz w:val="36"/>
                        <w:szCs w:val="36"/>
                        <w:lang w:bidi="en-GB"/>
                      </w:rPr>
                      <w:fldChar w:fldCharType="begin"/>
                    </w:r>
                    <w:r w:rsidRPr="00C77D65">
                      <w:rPr>
                        <w:sz w:val="36"/>
                        <w:szCs w:val="36"/>
                        <w:lang w:bidi="en-GB"/>
                      </w:rPr>
                      <w:instrText xml:space="preserve"> PAGE  \* Arabic  \* MERGEFORMAT </w:instrText>
                    </w:r>
                    <w:r w:rsidRPr="00C77D65">
                      <w:rPr>
                        <w:sz w:val="36"/>
                        <w:szCs w:val="36"/>
                        <w:lang w:bidi="en-GB"/>
                      </w:rPr>
                      <w:fldChar w:fldCharType="separate"/>
                    </w:r>
                    <w:r w:rsidR="00BC5723">
                      <w:rPr>
                        <w:noProof/>
                        <w:sz w:val="36"/>
                        <w:szCs w:val="36"/>
                        <w:lang w:bidi="en-GB"/>
                      </w:rPr>
                      <w:t>1</w:t>
                    </w:r>
                    <w:r w:rsidRPr="00C77D65">
                      <w:rPr>
                        <w:noProof/>
                        <w:sz w:val="36"/>
                        <w:szCs w:val="36"/>
                        <w:lang w:bidi="en-GB"/>
                      </w:rPr>
                      <w:fldChar w:fldCharType="end"/>
                    </w:r>
                  </w:p>
                </w:txbxContent>
              </v:textbox>
              <w10:wrap anchorx="margin" anchory="margin"/>
            </v:roundrect>
          </w:pict>
        </mc:Fallback>
      </mc:AlternateContent>
    </w:r>
  </w:p>
  <w:p w14:paraId="568A216A"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40F10" w14:textId="77777777" w:rsidR="0000347C" w:rsidRDefault="0000347C">
      <w:pPr>
        <w:spacing w:after="0" w:line="240" w:lineRule="auto"/>
      </w:pPr>
      <w:r>
        <w:separator/>
      </w:r>
    </w:p>
  </w:footnote>
  <w:footnote w:type="continuationSeparator" w:id="0">
    <w:p w14:paraId="40FCCD22" w14:textId="77777777" w:rsidR="0000347C" w:rsidRDefault="00003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96A94" w14:textId="77777777" w:rsidR="00B143FC" w:rsidRPr="00B143FC" w:rsidRDefault="00B143FC">
    <w:pPr>
      <w:pStyle w:val="Header"/>
    </w:pPr>
    <w:r w:rsidRPr="00B143F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1C46C2A"/>
    <w:multiLevelType w:val="hybridMultilevel"/>
    <w:tmpl w:val="A0763848"/>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80782D"/>
    <w:multiLevelType w:val="hybridMultilevel"/>
    <w:tmpl w:val="6116E1C8"/>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B17365"/>
    <w:multiLevelType w:val="hybridMultilevel"/>
    <w:tmpl w:val="6A188EA2"/>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0A1143"/>
    <w:multiLevelType w:val="hybridMultilevel"/>
    <w:tmpl w:val="B0C2B8C8"/>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331196"/>
    <w:multiLevelType w:val="hybridMultilevel"/>
    <w:tmpl w:val="97C4BDAA"/>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506ABC"/>
    <w:multiLevelType w:val="hybridMultilevel"/>
    <w:tmpl w:val="F572A504"/>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81E04"/>
    <w:multiLevelType w:val="hybridMultilevel"/>
    <w:tmpl w:val="4B9AC81E"/>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9F5E99"/>
    <w:multiLevelType w:val="hybridMultilevel"/>
    <w:tmpl w:val="9928085C"/>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940E27"/>
    <w:multiLevelType w:val="hybridMultilevel"/>
    <w:tmpl w:val="6428A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D066C9"/>
    <w:multiLevelType w:val="hybridMultilevel"/>
    <w:tmpl w:val="F9B67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A85FC0"/>
    <w:multiLevelType w:val="hybridMultilevel"/>
    <w:tmpl w:val="2AF8E1EA"/>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8D29F5"/>
    <w:multiLevelType w:val="hybridMultilevel"/>
    <w:tmpl w:val="2D465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9129E5"/>
    <w:multiLevelType w:val="hybridMultilevel"/>
    <w:tmpl w:val="F3BC0A92"/>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9347AF"/>
    <w:multiLevelType w:val="hybridMultilevel"/>
    <w:tmpl w:val="B3E85366"/>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D5521B"/>
    <w:multiLevelType w:val="hybridMultilevel"/>
    <w:tmpl w:val="3F5E6296"/>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864AFC"/>
    <w:multiLevelType w:val="hybridMultilevel"/>
    <w:tmpl w:val="DD8CE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840E87"/>
    <w:multiLevelType w:val="hybridMultilevel"/>
    <w:tmpl w:val="F7A61BD8"/>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C74EC4"/>
    <w:multiLevelType w:val="hybridMultilevel"/>
    <w:tmpl w:val="0914A06C"/>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1C2DC2"/>
    <w:multiLevelType w:val="hybridMultilevel"/>
    <w:tmpl w:val="6B68FFF2"/>
    <w:lvl w:ilvl="0" w:tplc="1ECE32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360312">
    <w:abstractNumId w:val="4"/>
  </w:num>
  <w:num w:numId="2" w16cid:durableId="1616012148">
    <w:abstractNumId w:val="4"/>
  </w:num>
  <w:num w:numId="3" w16cid:durableId="1645352706">
    <w:abstractNumId w:val="3"/>
  </w:num>
  <w:num w:numId="4" w16cid:durableId="59719244">
    <w:abstractNumId w:val="3"/>
  </w:num>
  <w:num w:numId="5" w16cid:durableId="1253970536">
    <w:abstractNumId w:val="2"/>
  </w:num>
  <w:num w:numId="6" w16cid:durableId="1387798188">
    <w:abstractNumId w:val="2"/>
  </w:num>
  <w:num w:numId="7" w16cid:durableId="1018657601">
    <w:abstractNumId w:val="1"/>
  </w:num>
  <w:num w:numId="8" w16cid:durableId="1376546436">
    <w:abstractNumId w:val="1"/>
  </w:num>
  <w:num w:numId="9" w16cid:durableId="1444307117">
    <w:abstractNumId w:val="0"/>
  </w:num>
  <w:num w:numId="10" w16cid:durableId="1223252175">
    <w:abstractNumId w:val="0"/>
  </w:num>
  <w:num w:numId="11" w16cid:durableId="857893485">
    <w:abstractNumId w:val="4"/>
  </w:num>
  <w:num w:numId="12" w16cid:durableId="1142842892">
    <w:abstractNumId w:val="3"/>
  </w:num>
  <w:num w:numId="13" w16cid:durableId="103770666">
    <w:abstractNumId w:val="2"/>
  </w:num>
  <w:num w:numId="14" w16cid:durableId="1989632585">
    <w:abstractNumId w:val="1"/>
  </w:num>
  <w:num w:numId="15" w16cid:durableId="643660574">
    <w:abstractNumId w:val="0"/>
  </w:num>
  <w:num w:numId="16" w16cid:durableId="1321813324">
    <w:abstractNumId w:val="13"/>
  </w:num>
  <w:num w:numId="17" w16cid:durableId="1467088962">
    <w:abstractNumId w:val="16"/>
  </w:num>
  <w:num w:numId="18" w16cid:durableId="2143426052">
    <w:abstractNumId w:val="14"/>
  </w:num>
  <w:num w:numId="19" w16cid:durableId="1627151996">
    <w:abstractNumId w:val="20"/>
  </w:num>
  <w:num w:numId="20" w16cid:durableId="1873692449">
    <w:abstractNumId w:val="11"/>
  </w:num>
  <w:num w:numId="21" w16cid:durableId="1198160800">
    <w:abstractNumId w:val="8"/>
  </w:num>
  <w:num w:numId="22" w16cid:durableId="810562142">
    <w:abstractNumId w:val="7"/>
  </w:num>
  <w:num w:numId="23" w16cid:durableId="1312632286">
    <w:abstractNumId w:val="12"/>
  </w:num>
  <w:num w:numId="24" w16cid:durableId="2043049116">
    <w:abstractNumId w:val="15"/>
  </w:num>
  <w:num w:numId="25" w16cid:durableId="469900979">
    <w:abstractNumId w:val="19"/>
  </w:num>
  <w:num w:numId="26" w16cid:durableId="1322124175">
    <w:abstractNumId w:val="10"/>
  </w:num>
  <w:num w:numId="27" w16cid:durableId="746146960">
    <w:abstractNumId w:val="18"/>
  </w:num>
  <w:num w:numId="28" w16cid:durableId="739525178">
    <w:abstractNumId w:val="17"/>
  </w:num>
  <w:num w:numId="29" w16cid:durableId="1782264974">
    <w:abstractNumId w:val="22"/>
  </w:num>
  <w:num w:numId="30" w16cid:durableId="647593184">
    <w:abstractNumId w:val="6"/>
  </w:num>
  <w:num w:numId="31" w16cid:durableId="1885867461">
    <w:abstractNumId w:val="23"/>
  </w:num>
  <w:num w:numId="32" w16cid:durableId="1911232569">
    <w:abstractNumId w:val="5"/>
  </w:num>
  <w:num w:numId="33" w16cid:durableId="147940648">
    <w:abstractNumId w:val="21"/>
  </w:num>
  <w:num w:numId="34" w16cid:durableId="3222411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7C"/>
    <w:rsid w:val="0000347C"/>
    <w:rsid w:val="00037AF6"/>
    <w:rsid w:val="00074E8B"/>
    <w:rsid w:val="000B31A9"/>
    <w:rsid w:val="000F1DCE"/>
    <w:rsid w:val="0016270C"/>
    <w:rsid w:val="00174EBE"/>
    <w:rsid w:val="00203C63"/>
    <w:rsid w:val="00285F82"/>
    <w:rsid w:val="0033156F"/>
    <w:rsid w:val="003B3056"/>
    <w:rsid w:val="003D2F00"/>
    <w:rsid w:val="004154B5"/>
    <w:rsid w:val="00470160"/>
    <w:rsid w:val="00490CCE"/>
    <w:rsid w:val="004E4D8D"/>
    <w:rsid w:val="0051615D"/>
    <w:rsid w:val="005164AB"/>
    <w:rsid w:val="00524BAA"/>
    <w:rsid w:val="005C5BDA"/>
    <w:rsid w:val="005D52A9"/>
    <w:rsid w:val="00616989"/>
    <w:rsid w:val="006517B8"/>
    <w:rsid w:val="007B346A"/>
    <w:rsid w:val="007D771C"/>
    <w:rsid w:val="00930775"/>
    <w:rsid w:val="00942CE0"/>
    <w:rsid w:val="00962160"/>
    <w:rsid w:val="009B1816"/>
    <w:rsid w:val="00A362E1"/>
    <w:rsid w:val="00AA1F13"/>
    <w:rsid w:val="00B143FC"/>
    <w:rsid w:val="00B70300"/>
    <w:rsid w:val="00B93FDF"/>
    <w:rsid w:val="00BB0743"/>
    <w:rsid w:val="00BC5723"/>
    <w:rsid w:val="00C34D86"/>
    <w:rsid w:val="00C66431"/>
    <w:rsid w:val="00C77D65"/>
    <w:rsid w:val="00C80AFE"/>
    <w:rsid w:val="00CB4A4D"/>
    <w:rsid w:val="00CF3FE0"/>
    <w:rsid w:val="00D73345"/>
    <w:rsid w:val="00DA7C93"/>
    <w:rsid w:val="00DE6F3F"/>
    <w:rsid w:val="00E0736E"/>
    <w:rsid w:val="00E26F48"/>
    <w:rsid w:val="00E707C0"/>
    <w:rsid w:val="00E90F58"/>
    <w:rsid w:val="00EF0E81"/>
    <w:rsid w:val="00F07B0B"/>
    <w:rsid w:val="00F07EB5"/>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A9C69BD"/>
  <w15:docId w15:val="{49AA2F16-8D39-4879-81A7-F1C0F151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60"/>
    <w:pPr>
      <w:spacing w:after="160"/>
    </w:pPr>
    <w:rPr>
      <w:rFonts w:cs="Times New Roman"/>
      <w:color w:val="000000" w:themeColor="text1"/>
      <w:sz w:val="20"/>
      <w:szCs w:val="20"/>
      <w:lang w:val="en-GB"/>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03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440824">
      <w:bodyDiv w:val="1"/>
      <w:marLeft w:val="0"/>
      <w:marRight w:val="0"/>
      <w:marTop w:val="0"/>
      <w:marBottom w:val="0"/>
      <w:divBdr>
        <w:top w:val="none" w:sz="0" w:space="0" w:color="auto"/>
        <w:left w:val="none" w:sz="0" w:space="0" w:color="auto"/>
        <w:bottom w:val="none" w:sz="0" w:space="0" w:color="auto"/>
        <w:right w:val="none" w:sz="0" w:space="0" w:color="auto"/>
      </w:divBdr>
    </w:div>
    <w:div w:id="777339382">
      <w:bodyDiv w:val="1"/>
      <w:marLeft w:val="0"/>
      <w:marRight w:val="0"/>
      <w:marTop w:val="0"/>
      <w:marBottom w:val="0"/>
      <w:divBdr>
        <w:top w:val="none" w:sz="0" w:space="0" w:color="auto"/>
        <w:left w:val="none" w:sz="0" w:space="0" w:color="auto"/>
        <w:bottom w:val="none" w:sz="0" w:space="0" w:color="auto"/>
        <w:right w:val="none" w:sz="0" w:space="0" w:color="auto"/>
      </w:divBdr>
    </w:div>
    <w:div w:id="1192256248">
      <w:bodyDiv w:val="1"/>
      <w:marLeft w:val="0"/>
      <w:marRight w:val="0"/>
      <w:marTop w:val="0"/>
      <w:marBottom w:val="0"/>
      <w:divBdr>
        <w:top w:val="none" w:sz="0" w:space="0" w:color="auto"/>
        <w:left w:val="none" w:sz="0" w:space="0" w:color="auto"/>
        <w:bottom w:val="none" w:sz="0" w:space="0" w:color="auto"/>
        <w:right w:val="none" w:sz="0" w:space="0" w:color="auto"/>
      </w:divBdr>
    </w:div>
    <w:div w:id="122926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12184\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F4A28-2263-41C0-8BF7-FFA10CDB9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0</TotalTime>
  <Pages>14</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JUNG Dennis</dc:creator>
  <cp:keywords/>
  <dc:description/>
  <cp:lastModifiedBy>JUNG Dennis</cp:lastModifiedBy>
  <cp:revision>2</cp:revision>
  <dcterms:created xsi:type="dcterms:W3CDTF">2024-11-22T09:07:00Z</dcterms:created>
  <dcterms:modified xsi:type="dcterms:W3CDTF">2024-11-22T09:07:00Z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3d43c-0b85-42f2-bd4e-02310ca0a8b1_Enabled">
    <vt:lpwstr>true</vt:lpwstr>
  </property>
  <property fmtid="{D5CDD505-2E9C-101B-9397-08002B2CF9AE}" pid="3" name="MSIP_Label_0dd3d43c-0b85-42f2-bd4e-02310ca0a8b1_SetDate">
    <vt:lpwstr>2024-11-22T08:54:03Z</vt:lpwstr>
  </property>
  <property fmtid="{D5CDD505-2E9C-101B-9397-08002B2CF9AE}" pid="4" name="MSIP_Label_0dd3d43c-0b85-42f2-bd4e-02310ca0a8b1_Method">
    <vt:lpwstr>Standard</vt:lpwstr>
  </property>
  <property fmtid="{D5CDD505-2E9C-101B-9397-08002B2CF9AE}" pid="5" name="MSIP_Label_0dd3d43c-0b85-42f2-bd4e-02310ca0a8b1_Name">
    <vt:lpwstr>0dd3d43c-0b85-42f2-bd4e-02310ca0a8b1</vt:lpwstr>
  </property>
  <property fmtid="{D5CDD505-2E9C-101B-9397-08002B2CF9AE}" pid="6" name="MSIP_Label_0dd3d43c-0b85-42f2-bd4e-02310ca0a8b1_SiteId">
    <vt:lpwstr>3172ad9b-8635-4703-9d9f-50e5a7bd1353</vt:lpwstr>
  </property>
  <property fmtid="{D5CDD505-2E9C-101B-9397-08002B2CF9AE}" pid="7" name="MSIP_Label_0dd3d43c-0b85-42f2-bd4e-02310ca0a8b1_ActionId">
    <vt:lpwstr>5cc848b4-6dea-465c-b860-d141e6b87c09</vt:lpwstr>
  </property>
  <property fmtid="{D5CDD505-2E9C-101B-9397-08002B2CF9AE}" pid="8" name="MSIP_Label_0dd3d43c-0b85-42f2-bd4e-02310ca0a8b1_ContentBits">
    <vt:lpwstr>0</vt:lpwstr>
  </property>
</Properties>
</file>